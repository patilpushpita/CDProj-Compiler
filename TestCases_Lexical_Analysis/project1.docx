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3B8" w:rsidRDefault="005F23B8" w:rsidP="00C6554A">
      <w:pPr>
        <w:pStyle w:val="Title"/>
      </w:pPr>
      <w:r>
        <w:rPr>
          <w:noProof/>
        </w:rPr>
        <w:drawing>
          <wp:inline distT="0" distB="0" distL="0" distR="0">
            <wp:extent cx="295275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TK_Emblem.png"/>
                    <pic:cNvPicPr/>
                  </pic:nvPicPr>
                  <pic:blipFill>
                    <a:blip r:embed="rId7">
                      <a:extLst>
                        <a:ext uri="{28A0092B-C50C-407E-A947-70E740481C1C}">
                          <a14:useLocalDpi xmlns:a14="http://schemas.microsoft.com/office/drawing/2010/main" val="0"/>
                        </a:ext>
                      </a:extLst>
                    </a:blip>
                    <a:stretch>
                      <a:fillRect/>
                    </a:stretch>
                  </pic:blipFill>
                  <pic:spPr>
                    <a:xfrm>
                      <a:off x="0" y="0"/>
                      <a:ext cx="2953356" cy="2953356"/>
                    </a:xfrm>
                    <a:prstGeom prst="rect">
                      <a:avLst/>
                    </a:prstGeom>
                  </pic:spPr>
                </pic:pic>
              </a:graphicData>
            </a:graphic>
          </wp:inline>
        </w:drawing>
      </w:r>
    </w:p>
    <w:p w:rsidR="00C6554A" w:rsidRDefault="005D19A2" w:rsidP="00C6554A">
      <w:pPr>
        <w:pStyle w:val="Title"/>
      </w:pPr>
      <w:r>
        <w:t>Compiler Design</w:t>
      </w:r>
      <w:r w:rsidR="005F23B8">
        <w:t xml:space="preserve"> Project 1</w:t>
      </w:r>
    </w:p>
    <w:p w:rsidR="00C6554A" w:rsidRPr="00D5413C" w:rsidRDefault="005F23B8" w:rsidP="00C6554A">
      <w:pPr>
        <w:pStyle w:val="Subtitle"/>
      </w:pPr>
      <w:r>
        <w:t>Semester 6 |</w:t>
      </w:r>
      <w:r w:rsidR="005D19A2">
        <w:t xml:space="preserve"> Jan 20 2018</w:t>
      </w:r>
      <w:bookmarkStart w:id="0" w:name="_GoBack"/>
      <w:bookmarkEnd w:id="0"/>
    </w:p>
    <w:p w:rsidR="00C6554A" w:rsidRDefault="005D19A2" w:rsidP="00C6554A">
      <w:pPr>
        <w:pStyle w:val="ContactInfo"/>
      </w:pPr>
      <w:r>
        <w:t>Nihala Karapoola</w:t>
      </w:r>
      <w:r w:rsidR="00C6554A">
        <w:t xml:space="preserve"> | </w:t>
      </w:r>
      <w:r>
        <w:t>15CO231</w:t>
      </w:r>
      <w:r w:rsidR="00C6554A">
        <w:t xml:space="preserve"> </w:t>
      </w:r>
      <w:r>
        <w:t>|</w:t>
      </w:r>
      <w:r w:rsidR="00C6554A">
        <w:t>|</w:t>
      </w:r>
      <w:r w:rsidR="00C6554A" w:rsidRPr="00D5413C">
        <w:t xml:space="preserve"> </w:t>
      </w:r>
      <w:r>
        <w:t>Pushpita Patil | 15CO235</w:t>
      </w:r>
      <w:r w:rsidR="00C6554A">
        <w:br w:type="page"/>
      </w:r>
    </w:p>
    <w:p w:rsidR="00C6554A" w:rsidRDefault="005D19A2" w:rsidP="00C6554A">
      <w:pPr>
        <w:pStyle w:val="Heading1"/>
      </w:pPr>
      <w:r>
        <w:lastRenderedPageBreak/>
        <w:t>Introduction to a Compiler</w:t>
      </w:r>
    </w:p>
    <w:p w:rsidR="007C66B0" w:rsidRDefault="001904A6" w:rsidP="007C66B0">
      <w:r>
        <w:t>A compiler is a program which</w:t>
      </w:r>
      <w:r w:rsidR="007C66B0">
        <w:t xml:space="preserve"> processes statements written in a particular programming language and turns them into </w:t>
      </w:r>
      <w:r>
        <w:t>the code</w:t>
      </w:r>
      <w:r w:rsidR="007C66B0">
        <w:t xml:space="preserve"> that a computer's processor uses</w:t>
      </w:r>
      <w:r>
        <w:t xml:space="preserve"> (machine language)</w:t>
      </w:r>
      <w:r w:rsidR="007C66B0">
        <w:t xml:space="preserve">. The </w:t>
      </w:r>
      <w:r>
        <w:t>original code file that the user creates</w:t>
      </w:r>
      <w:r w:rsidR="007C66B0">
        <w:t xml:space="preserve"> contains what are called the source statements. The programmer then runs the appropriate language compiler, specifying the name of the file that contains the source statements.</w:t>
      </w:r>
    </w:p>
    <w:p w:rsidR="001904A6" w:rsidRDefault="001904A6" w:rsidP="007C66B0">
      <w:r>
        <w:t>While</w:t>
      </w:r>
      <w:r w:rsidR="007C66B0">
        <w:t xml:space="preserve"> </w:t>
      </w:r>
      <w:r>
        <w:t>executing</w:t>
      </w:r>
      <w:r w:rsidR="007C66B0">
        <w:t xml:space="preserve">, the compiler first </w:t>
      </w:r>
      <w:r>
        <w:t>analyzes</w:t>
      </w:r>
      <w:r w:rsidR="007C66B0">
        <w:t xml:space="preserve"> all of the language statements syntactically in one or more successive stages</w:t>
      </w:r>
      <w:r>
        <w:t>,</w:t>
      </w:r>
      <w:r w:rsidR="007C66B0">
        <w:t xml:space="preserve"> builds the output code, making sure that statements that refer to other statements are referred to correctly in the final code. Traditionally, the output of the compilation has been called object code or sometimes an object </w:t>
      </w:r>
      <w:r w:rsidR="004911B9">
        <w:t>module</w:t>
      </w:r>
      <w:r w:rsidR="007C66B0">
        <w:t>.</w:t>
      </w:r>
      <w:r>
        <w:t xml:space="preserve"> </w:t>
      </w:r>
      <w:r w:rsidR="007C66B0">
        <w:t>The object code is machine code that the processor can execute</w:t>
      </w:r>
      <w:r>
        <w:t>.</w:t>
      </w:r>
    </w:p>
    <w:p w:rsidR="007C66B0" w:rsidRDefault="001904A6" w:rsidP="007C66B0">
      <w:r>
        <w:t>The difference between a compiler and an assembler is that a</w:t>
      </w:r>
      <w:r w:rsidR="007C66B0">
        <w:t xml:space="preserve"> compiler works with what are sometimes called 3GL and higher-</w:t>
      </w:r>
      <w:r>
        <w:t>level languages. An</w:t>
      </w:r>
      <w:r w:rsidR="007C66B0">
        <w:t xml:space="preserve"> assembler works on programs written using a processor's assembler language.</w:t>
      </w:r>
    </w:p>
    <w:p w:rsidR="001904A6" w:rsidRDefault="001904A6" w:rsidP="007C66B0">
      <w:r>
        <w:t>The process in Compiling goes as follows:</w:t>
      </w:r>
    </w:p>
    <w:p w:rsidR="004A531A" w:rsidRDefault="004A531A" w:rsidP="007C66B0">
      <w:r>
        <w:rPr>
          <w:noProof/>
        </w:rPr>
        <w:drawing>
          <wp:inline distT="0" distB="0" distL="0" distR="0" wp14:anchorId="3A34A296" wp14:editId="104E2651">
            <wp:extent cx="5991225" cy="44291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6554A" w:rsidRPr="00D5413C" w:rsidRDefault="005D19A2" w:rsidP="005D19A2">
      <w:pPr>
        <w:pStyle w:val="Heading1"/>
      </w:pPr>
      <w:r>
        <w:lastRenderedPageBreak/>
        <w:t>Phase 1: Lexical Analysis</w:t>
      </w:r>
    </w:p>
    <w:p w:rsidR="004E73B5" w:rsidRDefault="004E73B5" w:rsidP="004911B9">
      <w:r>
        <w:t>The aim of l</w:t>
      </w:r>
      <w:r w:rsidR="004911B9">
        <w:t>exical analysis or scanning is</w:t>
      </w:r>
      <w:r>
        <w:t xml:space="preserve"> to read the s</w:t>
      </w:r>
      <w:r w:rsidR="004911B9">
        <w:t>tream of characters making up the sourc</w:t>
      </w:r>
      <w:r>
        <w:t xml:space="preserve">e program </w:t>
      </w:r>
      <w:r w:rsidR="004A531A">
        <w:t>from left to</w:t>
      </w:r>
      <w:r>
        <w:t xml:space="preserve"> </w:t>
      </w:r>
      <w:r w:rsidR="004911B9">
        <w:t>right a</w:t>
      </w:r>
      <w:r>
        <w:t>nd group them</w:t>
      </w:r>
      <w:r w:rsidR="004911B9">
        <w:t xml:space="preserve"> into tokens. Tokens are sequences of characters with a collective meaning. There are usually only a small number of tokens for a programming language: constants (integer, double, char, string, etc.), operators (arithmetic, relational, logical), punctuation, and reserved words. </w:t>
      </w:r>
    </w:p>
    <w:p w:rsidR="004E73B5" w:rsidRDefault="004E73B5" w:rsidP="004911B9">
      <w:r>
        <w:t>S</w:t>
      </w:r>
      <w:r w:rsidR="004911B9">
        <w:t>pecific instances</w:t>
      </w:r>
      <w:r>
        <w:t xml:space="preserve"> of tokens</w:t>
      </w:r>
      <w:r w:rsidR="004911B9">
        <w:t xml:space="preserve"> are called lexemes. </w:t>
      </w:r>
      <w:r>
        <w:t>Or in other words, a</w:t>
      </w:r>
      <w:r w:rsidR="004911B9">
        <w:t xml:space="preserve"> lexeme is the actual character sequence forming a token, </w:t>
      </w:r>
      <w:r>
        <w:t xml:space="preserve">while </w:t>
      </w:r>
      <w:r w:rsidR="004911B9">
        <w:t>the token is the general</w:t>
      </w:r>
      <w:r w:rsidR="00405417">
        <w:t xml:space="preserve"> class</w:t>
      </w:r>
      <w:r w:rsidR="004911B9">
        <w:t xml:space="preserve"> that a lexeme belongs to.</w:t>
      </w:r>
      <w:r w:rsidR="00405417">
        <w:t xml:space="preserve"> Some</w:t>
      </w:r>
      <w:r w:rsidR="004911B9">
        <w:t xml:space="preserve"> tokens have</w:t>
      </w:r>
      <w:r w:rsidR="00405417">
        <w:t xml:space="preserve"> exactly</w:t>
      </w:r>
      <w:r w:rsidR="004911B9">
        <w:t xml:space="preserve"> one</w:t>
      </w:r>
      <w:r w:rsidR="00405417">
        <w:t xml:space="preserve"> </w:t>
      </w:r>
      <w:r>
        <w:t>lexeme, like "&gt;"; for others, there are many lexemes, like integer constants</w:t>
      </w:r>
      <w:r w:rsidR="004911B9">
        <w:t>.</w:t>
      </w:r>
      <w:r>
        <w:t xml:space="preserve"> </w:t>
      </w:r>
    </w:p>
    <w:p w:rsidR="00C42605" w:rsidRDefault="004E73B5" w:rsidP="004911B9">
      <w:r>
        <w:t xml:space="preserve">The scanner </w:t>
      </w:r>
      <w:r w:rsidR="00C42605">
        <w:t>has to determine how</w:t>
      </w:r>
      <w:r>
        <w:t xml:space="preserve"> the input </w:t>
      </w:r>
      <w:r w:rsidR="004911B9">
        <w:t>stream can be divided into valid symbols in the so</w:t>
      </w:r>
      <w:r w:rsidR="00C42605">
        <w:t>urce language, but doesn't know</w:t>
      </w:r>
      <w:r w:rsidR="004911B9">
        <w:t xml:space="preserve"> which token </w:t>
      </w:r>
      <w:r>
        <w:t>should</w:t>
      </w:r>
      <w:r w:rsidR="00B07285">
        <w:t xml:space="preserve"> come where.</w:t>
      </w:r>
      <w:r w:rsidR="004911B9">
        <w:t xml:space="preserve"> </w:t>
      </w:r>
      <w:r w:rsidR="00C42605">
        <w:t>Very f</w:t>
      </w:r>
      <w:r w:rsidR="004911B9">
        <w:t xml:space="preserve">ew errors can </w:t>
      </w:r>
      <w:r w:rsidR="00C42605">
        <w:t>be det</w:t>
      </w:r>
      <w:r w:rsidR="004911B9">
        <w:t>ected</w:t>
      </w:r>
      <w:r w:rsidR="00C42605">
        <w:t xml:space="preserve"> at the lexical level alone</w:t>
      </w:r>
      <w:r w:rsidR="004911B9">
        <w:t xml:space="preserve"> because the scanner </w:t>
      </w:r>
      <w:r w:rsidR="00C42605">
        <w:t xml:space="preserve">only </w:t>
      </w:r>
      <w:r w:rsidR="004911B9">
        <w:t>has</w:t>
      </w:r>
      <w:r w:rsidR="00C42605">
        <w:t xml:space="preserve"> a </w:t>
      </w:r>
      <w:r w:rsidR="004911B9">
        <w:t>localized view of</w:t>
      </w:r>
      <w:r w:rsidR="00B07285">
        <w:t xml:space="preserve"> </w:t>
      </w:r>
      <w:r w:rsidR="004911B9">
        <w:t xml:space="preserve">the source program </w:t>
      </w:r>
      <w:r w:rsidR="00C42605">
        <w:t>and has no context</w:t>
      </w:r>
      <w:r w:rsidR="004911B9">
        <w:t xml:space="preserve">.  </w:t>
      </w:r>
    </w:p>
    <w:p w:rsidR="002C74C0" w:rsidRDefault="00C42605" w:rsidP="004911B9">
      <w:r>
        <w:t xml:space="preserve">The scanner can </w:t>
      </w:r>
      <w:r w:rsidR="004911B9">
        <w:t xml:space="preserve">report about characters </w:t>
      </w:r>
      <w:r>
        <w:t>that are not valid tokens (like</w:t>
      </w:r>
      <w:r w:rsidR="004911B9">
        <w:t xml:space="preserve"> an illegal or unrecognized symbol) and a </w:t>
      </w:r>
      <w:r>
        <w:t>few other malformed entities</w:t>
      </w:r>
      <w:r w:rsidR="004911B9">
        <w:t xml:space="preserve"> (</w:t>
      </w:r>
      <w:r>
        <w:t xml:space="preserve">like </w:t>
      </w:r>
      <w:r w:rsidR="004911B9">
        <w:t>illegal</w:t>
      </w:r>
      <w:r>
        <w:t xml:space="preserve"> characters within a string</w:t>
      </w:r>
      <w:r w:rsidR="004911B9">
        <w:t xml:space="preserve"> con</w:t>
      </w:r>
      <w:r>
        <w:t xml:space="preserve">stant, unterminated comments). It does not look for </w:t>
      </w:r>
      <w:r w:rsidR="004911B9">
        <w:t>o</w:t>
      </w:r>
      <w:r>
        <w:t xml:space="preserve">r detect garbled sequences, </w:t>
      </w:r>
      <w:r w:rsidR="004911B9">
        <w:t>token</w:t>
      </w:r>
      <w:r>
        <w:t xml:space="preserve">s out of place, undeclared </w:t>
      </w:r>
      <w:r w:rsidR="004911B9">
        <w:t>identif</w:t>
      </w:r>
      <w:r>
        <w:t>iers, misspelled keywords,</w:t>
      </w:r>
      <w:r w:rsidR="004911B9">
        <w:t xml:space="preserve"> m</w:t>
      </w:r>
      <w:r>
        <w:t xml:space="preserve">ismatched types and the </w:t>
      </w:r>
      <w:r w:rsidR="004911B9">
        <w:t>like.</w:t>
      </w:r>
      <w:r>
        <w:t xml:space="preserve"> </w:t>
      </w:r>
    </w:p>
    <w:p w:rsidR="00653F74" w:rsidRDefault="00653F74" w:rsidP="00653F74">
      <w:pPr>
        <w:pStyle w:val="Heading1"/>
      </w:pPr>
      <w:r>
        <w:t>Our Mini- Compiler</w:t>
      </w:r>
    </w:p>
    <w:p w:rsidR="00653F74" w:rsidRDefault="00653F74" w:rsidP="00653F74">
      <w:pPr>
        <w:pStyle w:val="ListBullet"/>
        <w:numPr>
          <w:ilvl w:val="0"/>
          <w:numId w:val="0"/>
        </w:numPr>
      </w:pPr>
      <w:r>
        <w:t>Our lexical analyzer understands</w:t>
      </w:r>
      <w:r w:rsidR="00862B73">
        <w:t xml:space="preserve"> and creates a symbol table for</w:t>
      </w:r>
    </w:p>
    <w:p w:rsidR="00653F74" w:rsidRDefault="00653F74" w:rsidP="00653F74">
      <w:pPr>
        <w:pStyle w:val="ListBullet"/>
      </w:pPr>
      <w:r>
        <w:t xml:space="preserve">Data types: </w:t>
      </w:r>
      <w:proofErr w:type="spellStart"/>
      <w:r>
        <w:t>int</w:t>
      </w:r>
      <w:proofErr w:type="spellEnd"/>
      <w:r>
        <w:t xml:space="preserve">, float, char, </w:t>
      </w:r>
      <w:proofErr w:type="spellStart"/>
      <w:r>
        <w:t>enum</w:t>
      </w:r>
      <w:proofErr w:type="spellEnd"/>
    </w:p>
    <w:p w:rsidR="00653F74" w:rsidRDefault="00653F74" w:rsidP="00653F74">
      <w:pPr>
        <w:pStyle w:val="ListBullet"/>
      </w:pPr>
      <w:r>
        <w:t xml:space="preserve">User defined data types: </w:t>
      </w:r>
      <w:proofErr w:type="spellStart"/>
      <w:r>
        <w:t>struct</w:t>
      </w:r>
      <w:proofErr w:type="spellEnd"/>
    </w:p>
    <w:p w:rsidR="00653F74" w:rsidRDefault="00653F74" w:rsidP="00653F74">
      <w:pPr>
        <w:pStyle w:val="ListBullet"/>
      </w:pPr>
      <w:r>
        <w:t xml:space="preserve">Constants: </w:t>
      </w:r>
      <w:proofErr w:type="spellStart"/>
      <w:r>
        <w:t>int</w:t>
      </w:r>
      <w:proofErr w:type="spellEnd"/>
      <w:r>
        <w:t>, float, string</w:t>
      </w:r>
    </w:p>
    <w:p w:rsidR="00653F74" w:rsidRDefault="00653F74" w:rsidP="00653F74">
      <w:pPr>
        <w:pStyle w:val="ListBullet"/>
      </w:pPr>
      <w:r>
        <w:t>Operators: arithmetic and relational</w:t>
      </w:r>
    </w:p>
    <w:p w:rsidR="00653F74" w:rsidRDefault="00653F74" w:rsidP="00653F74">
      <w:pPr>
        <w:pStyle w:val="ListBullet"/>
      </w:pPr>
      <w:r>
        <w:t>Conditional statements: if, else, switch</w:t>
      </w:r>
    </w:p>
    <w:p w:rsidR="00653F74" w:rsidRDefault="00653F74" w:rsidP="00653F74">
      <w:pPr>
        <w:pStyle w:val="ListBullet"/>
      </w:pPr>
      <w:r>
        <w:t>Control statements: continue, break;</w:t>
      </w:r>
    </w:p>
    <w:p w:rsidR="00653F74" w:rsidRDefault="00653F74" w:rsidP="00653F74">
      <w:pPr>
        <w:pStyle w:val="ListBullet"/>
      </w:pPr>
      <w:r>
        <w:t>Loops: for, while</w:t>
      </w:r>
    </w:p>
    <w:p w:rsidR="00653F74" w:rsidRDefault="00653F74" w:rsidP="00653F74">
      <w:pPr>
        <w:pStyle w:val="ListBullet"/>
      </w:pPr>
      <w:r>
        <w:t>File inclusions</w:t>
      </w:r>
    </w:p>
    <w:p w:rsidR="00653F74" w:rsidRDefault="00653F74" w:rsidP="00653F74">
      <w:pPr>
        <w:pStyle w:val="ListBullet"/>
      </w:pPr>
      <w:r>
        <w:t xml:space="preserve">Comment: single line, </w:t>
      </w:r>
      <w:proofErr w:type="spellStart"/>
      <w:r>
        <w:t>multi line</w:t>
      </w:r>
      <w:proofErr w:type="spellEnd"/>
    </w:p>
    <w:p w:rsidR="00653F74" w:rsidRDefault="00653F74" w:rsidP="00653F74">
      <w:pPr>
        <w:pStyle w:val="ListBullet"/>
      </w:pPr>
      <w:r>
        <w:lastRenderedPageBreak/>
        <w:t>Function: prototype, declaration, call</w:t>
      </w:r>
    </w:p>
    <w:p w:rsidR="00862B73" w:rsidRDefault="00862B73" w:rsidP="00862B73">
      <w:pPr>
        <w:pStyle w:val="ListBullet"/>
      </w:pPr>
      <w:r w:rsidRPr="00862B73">
        <w:t>Bracket ne</w:t>
      </w:r>
      <w:r>
        <w:t>sting</w:t>
      </w:r>
    </w:p>
    <w:p w:rsidR="00862B73" w:rsidRDefault="00862B73" w:rsidP="00862B73">
      <w:pPr>
        <w:pStyle w:val="ListBullet"/>
      </w:pPr>
      <w:r>
        <w:t>Delimiter ;</w:t>
      </w:r>
    </w:p>
    <w:p w:rsidR="00862B73" w:rsidRPr="00653F74" w:rsidRDefault="00862B73" w:rsidP="00862B73">
      <w:pPr>
        <w:pStyle w:val="Heading1"/>
      </w:pPr>
      <w:r>
        <w:t>Test cases</w:t>
      </w:r>
    </w:p>
    <w:p w:rsidR="00862B73" w:rsidRDefault="00862B73" w:rsidP="00862B73">
      <w:pPr>
        <w:pStyle w:val="Heading2"/>
      </w:pPr>
      <w:r>
        <w:t xml:space="preserve">Error </w:t>
      </w:r>
      <w:r w:rsidR="00F17DA8">
        <w:t>Test Case</w:t>
      </w:r>
      <w:r>
        <w:t xml:space="preserve"> 1</w:t>
      </w:r>
    </w:p>
    <w:p w:rsidR="00862B73" w:rsidRDefault="00862B73" w:rsidP="00862B73">
      <w:r>
        <w:t>//Invalid identifier error</w:t>
      </w:r>
    </w:p>
    <w:p w:rsidR="00862B73" w:rsidRDefault="00862B73" w:rsidP="00862B73"/>
    <w:p w:rsidR="00862B73" w:rsidRDefault="00862B73" w:rsidP="00862B73">
      <w:r>
        <w:t>#</w:t>
      </w:r>
      <w:proofErr w:type="spellStart"/>
      <w:r>
        <w:t>inlcude</w:t>
      </w:r>
      <w:proofErr w:type="spellEnd"/>
      <w:r>
        <w:t xml:space="preserve"> &lt;</w:t>
      </w:r>
      <w:proofErr w:type="spellStart"/>
      <w:r>
        <w:t>stdio.h</w:t>
      </w:r>
      <w:proofErr w:type="spellEnd"/>
      <w:r>
        <w:t>&gt;</w:t>
      </w:r>
    </w:p>
    <w:p w:rsidR="00862B73" w:rsidRDefault="00862B73" w:rsidP="00862B73"/>
    <w:p w:rsidR="00862B73" w:rsidRDefault="00862B73" w:rsidP="00862B73">
      <w:proofErr w:type="gramStart"/>
      <w:r>
        <w:t>void</w:t>
      </w:r>
      <w:proofErr w:type="gramEnd"/>
      <w:r>
        <w:t xml:space="preserve"> main()</w:t>
      </w:r>
    </w:p>
    <w:p w:rsidR="00862B73" w:rsidRDefault="00862B73" w:rsidP="00862B73">
      <w:r>
        <w:t>{</w:t>
      </w:r>
    </w:p>
    <w:p w:rsidR="00862B73" w:rsidRDefault="00862B73" w:rsidP="00862B73">
      <w:r>
        <w:tab/>
      </w:r>
      <w:proofErr w:type="spellStart"/>
      <w:proofErr w:type="gramStart"/>
      <w:r>
        <w:t>int</w:t>
      </w:r>
      <w:proofErr w:type="spellEnd"/>
      <w:proofErr w:type="gramEnd"/>
      <w:r>
        <w:t xml:space="preserve"> a;</w:t>
      </w:r>
    </w:p>
    <w:p w:rsidR="00862B73" w:rsidRDefault="00862B73" w:rsidP="00862B73">
      <w:r>
        <w:tab/>
      </w:r>
      <w:proofErr w:type="gramStart"/>
      <w:r>
        <w:t>char</w:t>
      </w:r>
      <w:proofErr w:type="gramEnd"/>
      <w:r>
        <w:t xml:space="preserve"> z?1</w:t>
      </w:r>
    </w:p>
    <w:p w:rsidR="00862B73" w:rsidRDefault="00862B73" w:rsidP="00862B73">
      <w:r>
        <w:tab/>
      </w:r>
      <w:proofErr w:type="spellStart"/>
      <w:proofErr w:type="gramStart"/>
      <w:r>
        <w:t>flot</w:t>
      </w:r>
      <w:proofErr w:type="spellEnd"/>
      <w:proofErr w:type="gramEnd"/>
      <w:r>
        <w:t xml:space="preserve"> b=12.2;</w:t>
      </w:r>
    </w:p>
    <w:p w:rsidR="00862B73" w:rsidRDefault="00862B73" w:rsidP="00862B73"/>
    <w:p w:rsidR="00862B73" w:rsidRDefault="00862B73" w:rsidP="00862B73">
      <w:r>
        <w:tab/>
      </w:r>
      <w:proofErr w:type="gramStart"/>
      <w:r>
        <w:t>if(</w:t>
      </w:r>
      <w:proofErr w:type="gramEnd"/>
      <w:r>
        <w:t>a=1)</w:t>
      </w:r>
    </w:p>
    <w:p w:rsidR="00862B73" w:rsidRDefault="00862B73" w:rsidP="00862B73">
      <w:r>
        <w:tab/>
        <w:t>{</w:t>
      </w:r>
    </w:p>
    <w:p w:rsidR="00862B73" w:rsidRDefault="00862B73" w:rsidP="00862B73">
      <w:r>
        <w:tab/>
      </w:r>
      <w:r>
        <w:tab/>
        <w:t>b=13.3;</w:t>
      </w:r>
    </w:p>
    <w:p w:rsidR="00862B73" w:rsidRDefault="00862B73" w:rsidP="00862B73">
      <w:r>
        <w:tab/>
        <w:t>}</w:t>
      </w:r>
    </w:p>
    <w:p w:rsidR="00862B73" w:rsidRDefault="00862B73" w:rsidP="00862B73">
      <w:r>
        <w:tab/>
      </w:r>
      <w:proofErr w:type="gramStart"/>
      <w:r>
        <w:t>else</w:t>
      </w:r>
      <w:proofErr w:type="gramEnd"/>
    </w:p>
    <w:p w:rsidR="00862B73" w:rsidRDefault="00862B73" w:rsidP="00862B73">
      <w:r>
        <w:tab/>
      </w:r>
      <w:r>
        <w:tab/>
        <w:t>c=12</w:t>
      </w:r>
    </w:p>
    <w:p w:rsidR="00862B73" w:rsidRDefault="00862B73" w:rsidP="00862B73"/>
    <w:p w:rsidR="00862B73" w:rsidRDefault="00862B73" w:rsidP="00862B73">
      <w:r>
        <w:tab/>
      </w:r>
      <w:proofErr w:type="gramStart"/>
      <w:r>
        <w:t>for(</w:t>
      </w:r>
      <w:proofErr w:type="gramEnd"/>
      <w:r>
        <w:t>a=1;a&lt;2;a++)</w:t>
      </w:r>
    </w:p>
    <w:p w:rsidR="00862B73" w:rsidRDefault="00862B73" w:rsidP="00862B73">
      <w:r>
        <w:tab/>
        <w:t>{</w:t>
      </w:r>
    </w:p>
    <w:p w:rsidR="00862B73" w:rsidRDefault="00862B73" w:rsidP="00862B73">
      <w:r>
        <w:lastRenderedPageBreak/>
        <w:tab/>
      </w:r>
      <w:r>
        <w:tab/>
        <w:t>b=b/2;</w:t>
      </w:r>
    </w:p>
    <w:p w:rsidR="00862B73" w:rsidRDefault="00862B73" w:rsidP="00862B73">
      <w:r>
        <w:tab/>
        <w:t>}</w:t>
      </w:r>
    </w:p>
    <w:p w:rsidR="00862B73" w:rsidRDefault="00862B73" w:rsidP="00862B73"/>
    <w:p w:rsidR="00862B73" w:rsidRDefault="00862B73" w:rsidP="00862B73">
      <w:r>
        <w:tab/>
      </w:r>
      <w:proofErr w:type="gramStart"/>
      <w:r>
        <w:t>switch</w:t>
      </w:r>
      <w:proofErr w:type="gramEnd"/>
      <w:r>
        <w:t xml:space="preserve"> ( b )</w:t>
      </w:r>
    </w:p>
    <w:p w:rsidR="00862B73" w:rsidRDefault="00862B73" w:rsidP="00862B73">
      <w:r>
        <w:tab/>
        <w:t>{</w:t>
      </w:r>
    </w:p>
    <w:p w:rsidR="00862B73" w:rsidRDefault="00862B73" w:rsidP="00862B73">
      <w:r>
        <w:tab/>
      </w:r>
      <w:r>
        <w:tab/>
      </w:r>
      <w:proofErr w:type="gramStart"/>
      <w:r>
        <w:t>case</w:t>
      </w:r>
      <w:proofErr w:type="gramEnd"/>
      <w:r>
        <w:t xml:space="preserve"> 1: a = 1 ; </w:t>
      </w:r>
    </w:p>
    <w:p w:rsidR="00862B73" w:rsidRDefault="00862B73" w:rsidP="00862B73">
      <w:r>
        <w:tab/>
      </w:r>
      <w:r>
        <w:tab/>
      </w:r>
      <w:proofErr w:type="gramStart"/>
      <w:r>
        <w:t>case</w:t>
      </w:r>
      <w:proofErr w:type="gramEnd"/>
      <w:r>
        <w:t xml:space="preserve"> 2: continue ; </w:t>
      </w:r>
    </w:p>
    <w:p w:rsidR="00862B73" w:rsidRDefault="00862B73" w:rsidP="00862B73">
      <w:r>
        <w:tab/>
      </w:r>
      <w:r>
        <w:tab/>
      </w:r>
      <w:proofErr w:type="gramStart"/>
      <w:r>
        <w:t>default</w:t>
      </w:r>
      <w:proofErr w:type="gramEnd"/>
      <w:r>
        <w:t>: break;</w:t>
      </w:r>
    </w:p>
    <w:p w:rsidR="00862B73" w:rsidRDefault="00862B73" w:rsidP="00862B73">
      <w:r>
        <w:tab/>
        <w:t>}</w:t>
      </w:r>
    </w:p>
    <w:p w:rsidR="00862B73" w:rsidRPr="00862B73" w:rsidRDefault="00862B73" w:rsidP="00862B73">
      <w:r>
        <w:t>}</w:t>
      </w:r>
    </w:p>
    <w:p w:rsidR="00862B73" w:rsidRDefault="00653F74" w:rsidP="004911B9">
      <w:r>
        <w:rPr>
          <w:noProof/>
        </w:rPr>
        <w:drawing>
          <wp:inline distT="0" distB="0" distL="0" distR="0">
            <wp:extent cx="5486400"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Fil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F17DA8" w:rsidRDefault="00F17DA8" w:rsidP="00F17DA8">
      <w:pPr>
        <w:pStyle w:val="ListBullet"/>
      </w:pPr>
      <w:r>
        <w:t>The misspelled include statement is noted as identifier, and the file that was meant to be included is treated as relation operators and identifiers</w:t>
      </w:r>
    </w:p>
    <w:p w:rsidR="00F17DA8" w:rsidRDefault="00F17DA8" w:rsidP="00F17DA8">
      <w:pPr>
        <w:pStyle w:val="ListBullet"/>
      </w:pPr>
      <w:r>
        <w:t>The misspelled float datatype is noted as identifier</w:t>
      </w:r>
    </w:p>
    <w:p w:rsidR="00F17DA8" w:rsidRDefault="00F17DA8" w:rsidP="00F17DA8">
      <w:pPr>
        <w:pStyle w:val="ListBullet"/>
      </w:pPr>
      <w:r>
        <w:t>The rest of the tokens are properly stored, and the constant table is made properly</w:t>
      </w:r>
    </w:p>
    <w:p w:rsidR="00862B73" w:rsidRDefault="00862B73" w:rsidP="00862B73">
      <w:pPr>
        <w:pStyle w:val="Heading2"/>
      </w:pPr>
      <w:r>
        <w:t xml:space="preserve">Error </w:t>
      </w:r>
      <w:r w:rsidR="00F17DA8">
        <w:t>Test Case</w:t>
      </w:r>
      <w:r>
        <w:t xml:space="preserve"> 2</w:t>
      </w:r>
    </w:p>
    <w:p w:rsidR="00862B73" w:rsidRDefault="00862B73" w:rsidP="00862B73">
      <w:r>
        <w:t>//Invalid function header error</w:t>
      </w:r>
    </w:p>
    <w:p w:rsidR="00862B73" w:rsidRDefault="00862B73" w:rsidP="00862B73">
      <w:r>
        <w:lastRenderedPageBreak/>
        <w:t xml:space="preserve"> #</w:t>
      </w:r>
      <w:r w:rsidR="00AD4285">
        <w:t xml:space="preserve"> </w:t>
      </w:r>
      <w:r>
        <w:t>include &lt;</w:t>
      </w:r>
      <w:proofErr w:type="spellStart"/>
      <w:r>
        <w:t>stdio.h</w:t>
      </w:r>
      <w:proofErr w:type="spellEnd"/>
      <w:r>
        <w:t>&gt;</w:t>
      </w:r>
    </w:p>
    <w:p w:rsidR="00862B73" w:rsidRDefault="00862B73" w:rsidP="00862B73">
      <w:proofErr w:type="spellStart"/>
      <w:proofErr w:type="gramStart"/>
      <w:r>
        <w:t>voiddd</w:t>
      </w:r>
      <w:proofErr w:type="spellEnd"/>
      <w:proofErr w:type="gramEnd"/>
      <w:r>
        <w:t xml:space="preserve"> </w:t>
      </w:r>
      <w:proofErr w:type="spellStart"/>
      <w:r>
        <w:t>testcase</w:t>
      </w:r>
      <w:proofErr w:type="spellEnd"/>
      <w:r>
        <w:t>()</w:t>
      </w:r>
    </w:p>
    <w:p w:rsidR="00862B73" w:rsidRDefault="00862B73" w:rsidP="00862B73">
      <w:r>
        <w:t>{</w:t>
      </w:r>
    </w:p>
    <w:p w:rsidR="00862B73" w:rsidRDefault="00862B73" w:rsidP="00862B73">
      <w:r>
        <w:tab/>
      </w:r>
      <w:proofErr w:type="spellStart"/>
      <w:proofErr w:type="gramStart"/>
      <w:r>
        <w:t>int</w:t>
      </w:r>
      <w:proofErr w:type="spellEnd"/>
      <w:proofErr w:type="gramEnd"/>
      <w:r>
        <w:t xml:space="preserve"> x;</w:t>
      </w:r>
    </w:p>
    <w:p w:rsidR="00862B73" w:rsidRDefault="00862B73" w:rsidP="00862B73">
      <w:r>
        <w:t>}</w:t>
      </w:r>
    </w:p>
    <w:p w:rsidR="00862B73" w:rsidRDefault="00862B73" w:rsidP="00862B73">
      <w:proofErr w:type="gramStart"/>
      <w:r>
        <w:t>void</w:t>
      </w:r>
      <w:proofErr w:type="gramEnd"/>
      <w:r>
        <w:t xml:space="preserve"> main()</w:t>
      </w:r>
    </w:p>
    <w:p w:rsidR="00862B73" w:rsidRDefault="00862B73" w:rsidP="00862B73">
      <w:r>
        <w:t>{</w:t>
      </w:r>
    </w:p>
    <w:p w:rsidR="00862B73" w:rsidRDefault="00862B73" w:rsidP="00862B73">
      <w:r>
        <w:tab/>
      </w:r>
      <w:proofErr w:type="spellStart"/>
      <w:proofErr w:type="gramStart"/>
      <w:r>
        <w:t>int</w:t>
      </w:r>
      <w:proofErr w:type="spellEnd"/>
      <w:proofErr w:type="gramEnd"/>
      <w:r>
        <w:t xml:space="preserve"> a = 5;</w:t>
      </w:r>
    </w:p>
    <w:p w:rsidR="00862B73" w:rsidRDefault="00862B73" w:rsidP="00862B73">
      <w:r>
        <w:tab/>
      </w:r>
      <w:proofErr w:type="spellStart"/>
      <w:proofErr w:type="gramStart"/>
      <w:r>
        <w:t>int</w:t>
      </w:r>
      <w:proofErr w:type="spellEnd"/>
      <w:proofErr w:type="gramEnd"/>
      <w:r>
        <w:t xml:space="preserve"> b=10;</w:t>
      </w:r>
    </w:p>
    <w:p w:rsidR="00862B73" w:rsidRDefault="00862B73" w:rsidP="00862B73">
      <w:r>
        <w:tab/>
      </w:r>
      <w:proofErr w:type="spellStart"/>
      <w:proofErr w:type="gramStart"/>
      <w:r>
        <w:t>int</w:t>
      </w:r>
      <w:proofErr w:type="spellEnd"/>
      <w:proofErr w:type="gramEnd"/>
      <w:r>
        <w:t xml:space="preserve"> c = </w:t>
      </w:r>
      <w:proofErr w:type="spellStart"/>
      <w:r>
        <w:t>a+b</w:t>
      </w:r>
      <w:proofErr w:type="spellEnd"/>
      <w:r>
        <w:t>;</w:t>
      </w:r>
    </w:p>
    <w:p w:rsidR="00862B73" w:rsidRDefault="00862B73" w:rsidP="00862B73">
      <w:r>
        <w:t>}</w:t>
      </w:r>
    </w:p>
    <w:p w:rsidR="00F17DA8" w:rsidRDefault="00653F74" w:rsidP="004911B9">
      <w:r>
        <w:rPr>
          <w:noProof/>
        </w:rPr>
        <w:drawing>
          <wp:inline distT="0" distB="0" distL="0" distR="0">
            <wp:extent cx="54864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Fil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F17DA8" w:rsidRDefault="00F17DA8" w:rsidP="00F17DA8">
      <w:pPr>
        <w:pStyle w:val="ListBullet"/>
      </w:pPr>
      <w:proofErr w:type="spellStart"/>
      <w:r>
        <w:t>The</w:t>
      </w:r>
      <w:proofErr w:type="spellEnd"/>
      <w:r>
        <w:t xml:space="preserve"> include file line is misspelled and is treated as a combination of identifiers and relational operators</w:t>
      </w:r>
    </w:p>
    <w:p w:rsidR="00F17DA8" w:rsidRDefault="00F17DA8" w:rsidP="00F17DA8">
      <w:pPr>
        <w:pStyle w:val="ListBullet"/>
      </w:pPr>
      <w:r>
        <w:t>One improper function definition is identified as an identifier and function call and the proper function definition is properly identified</w:t>
      </w:r>
    </w:p>
    <w:p w:rsidR="00F17DA8" w:rsidRDefault="00F17DA8" w:rsidP="00F17DA8">
      <w:pPr>
        <w:pStyle w:val="Heading2"/>
      </w:pPr>
      <w:r>
        <w:lastRenderedPageBreak/>
        <w:t>Error Test Case 3</w:t>
      </w:r>
    </w:p>
    <w:p w:rsidR="00F17DA8" w:rsidRDefault="00F17DA8" w:rsidP="00F17DA8">
      <w:r>
        <w:t>//Parenthesis Error</w:t>
      </w:r>
    </w:p>
    <w:p w:rsidR="00F17DA8" w:rsidRDefault="00F17DA8" w:rsidP="00F17DA8">
      <w:r>
        <w:t>#</w:t>
      </w:r>
    </w:p>
    <w:p w:rsidR="00F17DA8" w:rsidRDefault="00F17DA8" w:rsidP="00F17DA8">
      <w:r>
        <w:t>#include&lt;</w:t>
      </w:r>
      <w:proofErr w:type="spellStart"/>
      <w:r>
        <w:t>stdio.h</w:t>
      </w:r>
      <w:proofErr w:type="spellEnd"/>
      <w:r>
        <w:t>&gt;</w:t>
      </w:r>
    </w:p>
    <w:p w:rsidR="00F17DA8" w:rsidRDefault="00F17DA8" w:rsidP="00F17DA8">
      <w:proofErr w:type="gramStart"/>
      <w:r>
        <w:t>void</w:t>
      </w:r>
      <w:proofErr w:type="gramEnd"/>
      <w:r>
        <w:t xml:space="preserve"> main()</w:t>
      </w:r>
    </w:p>
    <w:p w:rsidR="00F17DA8" w:rsidRDefault="00F17DA8" w:rsidP="00F17DA8">
      <w:r>
        <w:t>{</w:t>
      </w:r>
    </w:p>
    <w:p w:rsidR="00F17DA8" w:rsidRDefault="00F17DA8" w:rsidP="00F17DA8">
      <w:r>
        <w:tab/>
      </w:r>
      <w:proofErr w:type="spellStart"/>
      <w:proofErr w:type="gramStart"/>
      <w:r>
        <w:t>int</w:t>
      </w:r>
      <w:proofErr w:type="spellEnd"/>
      <w:proofErr w:type="gramEnd"/>
      <w:r>
        <w:t xml:space="preserve"> </w:t>
      </w:r>
      <w:proofErr w:type="spellStart"/>
      <w:r>
        <w:t>x,y,z</w:t>
      </w:r>
      <w:proofErr w:type="spellEnd"/>
      <w:r>
        <w:t>;</w:t>
      </w:r>
    </w:p>
    <w:p w:rsidR="00F17DA8" w:rsidRDefault="00F17DA8" w:rsidP="00F17DA8">
      <w:r>
        <w:tab/>
      </w:r>
      <w:proofErr w:type="spellStart"/>
      <w:proofErr w:type="gramStart"/>
      <w:r>
        <w:t>int</w:t>
      </w:r>
      <w:proofErr w:type="spellEnd"/>
      <w:proofErr w:type="gramEnd"/>
      <w:r>
        <w:t xml:space="preserve"> </w:t>
      </w:r>
      <w:proofErr w:type="spellStart"/>
      <w:r>
        <w:t>i</w:t>
      </w:r>
      <w:proofErr w:type="spellEnd"/>
      <w:r>
        <w:t>;</w:t>
      </w:r>
    </w:p>
    <w:p w:rsidR="00F17DA8" w:rsidRDefault="00F17DA8" w:rsidP="00F17DA8">
      <w:r>
        <w:tab/>
        <w:t>x=1;</w:t>
      </w:r>
    </w:p>
    <w:p w:rsidR="00F17DA8" w:rsidRDefault="00F17DA8" w:rsidP="00F17DA8">
      <w:r>
        <w:tab/>
        <w:t>y=5;</w:t>
      </w:r>
    </w:p>
    <w:p w:rsidR="00F17DA8" w:rsidRDefault="00F17DA8" w:rsidP="00F17DA8">
      <w:r>
        <w:tab/>
        <w:t>z=7;</w:t>
      </w:r>
    </w:p>
    <w:p w:rsidR="00F17DA8" w:rsidRDefault="00F17DA8" w:rsidP="00F17DA8">
      <w:r>
        <w:tab/>
      </w:r>
      <w:proofErr w:type="gramStart"/>
      <w:r>
        <w:t>for(</w:t>
      </w:r>
      <w:proofErr w:type="spellStart"/>
      <w:proofErr w:type="gramEnd"/>
      <w:r>
        <w:t>i</w:t>
      </w:r>
      <w:proofErr w:type="spellEnd"/>
      <w:r>
        <w:t xml:space="preserve">=0 ; </w:t>
      </w:r>
      <w:proofErr w:type="spellStart"/>
      <w:r>
        <w:t>i</w:t>
      </w:r>
      <w:proofErr w:type="spellEnd"/>
      <w:r>
        <w:t>&lt;n;++</w:t>
      </w:r>
      <w:proofErr w:type="spellStart"/>
      <w:r>
        <w:t>i</w:t>
      </w:r>
      <w:proofErr w:type="spellEnd"/>
      <w:r>
        <w:t>)</w:t>
      </w:r>
    </w:p>
    <w:p w:rsidR="00F17DA8" w:rsidRDefault="00F17DA8" w:rsidP="00F17DA8">
      <w:r>
        <w:tab/>
        <w:t>{</w:t>
      </w:r>
    </w:p>
    <w:p w:rsidR="00F17DA8" w:rsidRDefault="00F17DA8" w:rsidP="00F17DA8">
      <w:r>
        <w:tab/>
      </w:r>
      <w:r>
        <w:tab/>
      </w:r>
      <w:proofErr w:type="spellStart"/>
      <w:proofErr w:type="gramStart"/>
      <w:r>
        <w:t>printf</w:t>
      </w:r>
      <w:proofErr w:type="spellEnd"/>
      <w:r>
        <w:t>(</w:t>
      </w:r>
      <w:proofErr w:type="gramEnd"/>
      <w:r>
        <w:t>"Test");</w:t>
      </w:r>
    </w:p>
    <w:p w:rsidR="00F17DA8" w:rsidRDefault="00F17DA8" w:rsidP="00F17DA8">
      <w:r>
        <w:tab/>
        <w:t>}</w:t>
      </w:r>
    </w:p>
    <w:p w:rsidR="00F17DA8" w:rsidRDefault="00F17DA8" w:rsidP="00F17DA8">
      <w:r>
        <w:tab/>
        <w:t>}</w:t>
      </w:r>
    </w:p>
    <w:p w:rsidR="00F17DA8" w:rsidRDefault="00F17DA8" w:rsidP="00F17DA8">
      <w:r>
        <w:tab/>
      </w:r>
      <w:proofErr w:type="gramStart"/>
      <w:r>
        <w:t>if(</w:t>
      </w:r>
      <w:proofErr w:type="gramEnd"/>
      <w:r>
        <w:t>x == y)</w:t>
      </w:r>
    </w:p>
    <w:p w:rsidR="00F17DA8" w:rsidRDefault="00F17DA8" w:rsidP="00F17DA8">
      <w:r>
        <w:tab/>
        <w:t>{</w:t>
      </w:r>
    </w:p>
    <w:p w:rsidR="00F17DA8" w:rsidRDefault="00F17DA8" w:rsidP="00F17DA8">
      <w:r>
        <w:tab/>
      </w:r>
      <w:r>
        <w:tab/>
        <w:t>{</w:t>
      </w:r>
      <w:proofErr w:type="spellStart"/>
      <w:proofErr w:type="gramStart"/>
      <w:r>
        <w:t>printf</w:t>
      </w:r>
      <w:proofErr w:type="spellEnd"/>
      <w:r>
        <w:t>(</w:t>
      </w:r>
      <w:proofErr w:type="gramEnd"/>
      <w:r>
        <w:t>"Test");}</w:t>
      </w:r>
    </w:p>
    <w:p w:rsidR="00F17DA8" w:rsidRDefault="00F17DA8" w:rsidP="00F17DA8">
      <w:r>
        <w:tab/>
        <w:t>}</w:t>
      </w:r>
    </w:p>
    <w:p w:rsidR="00F17DA8" w:rsidRDefault="00F17DA8" w:rsidP="00F17DA8">
      <w:r>
        <w:tab/>
      </w:r>
    </w:p>
    <w:p w:rsidR="00F17DA8" w:rsidRDefault="00F17DA8" w:rsidP="00F17DA8">
      <w:r>
        <w:tab/>
      </w:r>
    </w:p>
    <w:p w:rsidR="00F17DA8" w:rsidRPr="00F17DA8" w:rsidRDefault="00F17DA8" w:rsidP="00F17DA8">
      <w:r>
        <w:t>}</w:t>
      </w:r>
      <w:r>
        <w:tab/>
      </w:r>
      <w:r>
        <w:tab/>
      </w:r>
    </w:p>
    <w:p w:rsidR="00F17DA8" w:rsidRDefault="00653F74" w:rsidP="004911B9">
      <w:r>
        <w:rPr>
          <w:noProof/>
        </w:rPr>
        <w:lastRenderedPageBreak/>
        <w:drawing>
          <wp:inline distT="0" distB="0" distL="0" distR="0">
            <wp:extent cx="54864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File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933700"/>
                    </a:xfrm>
                    <a:prstGeom prst="rect">
                      <a:avLst/>
                    </a:prstGeom>
                  </pic:spPr>
                </pic:pic>
              </a:graphicData>
            </a:graphic>
          </wp:inline>
        </w:drawing>
      </w:r>
    </w:p>
    <w:p w:rsidR="009D1CA2" w:rsidRDefault="009D1CA2" w:rsidP="009D1CA2">
      <w:pPr>
        <w:pStyle w:val="ListBullet"/>
      </w:pPr>
      <w:r>
        <w:t>When the parentheses are mismatched, the error is displayed.</w:t>
      </w:r>
    </w:p>
    <w:p w:rsidR="009D1CA2" w:rsidRDefault="009D1CA2" w:rsidP="009D1CA2">
      <w:pPr>
        <w:pStyle w:val="ListBullet"/>
      </w:pPr>
      <w:proofErr w:type="spellStart"/>
      <w:r>
        <w:t>Printf</w:t>
      </w:r>
      <w:proofErr w:type="spellEnd"/>
      <w:r>
        <w:t xml:space="preserve"> is identified </w:t>
      </w:r>
    </w:p>
    <w:p w:rsidR="009D1CA2" w:rsidRDefault="009D1CA2" w:rsidP="009D1CA2">
      <w:pPr>
        <w:pStyle w:val="ListBullet"/>
      </w:pPr>
      <w:r>
        <w:t>All other tokens are identified properly</w:t>
      </w:r>
    </w:p>
    <w:p w:rsidR="00F17DA8" w:rsidRDefault="00F17DA8" w:rsidP="00F17DA8">
      <w:pPr>
        <w:pStyle w:val="Heading2"/>
      </w:pPr>
      <w:r>
        <w:t>No Error Test Case</w:t>
      </w:r>
    </w:p>
    <w:p w:rsidR="00F17DA8" w:rsidRDefault="00F17DA8" w:rsidP="00F17DA8">
      <w:r>
        <w:t>//No error file</w:t>
      </w:r>
    </w:p>
    <w:p w:rsidR="00F17DA8" w:rsidRDefault="00F17DA8" w:rsidP="00F17DA8">
      <w:r>
        <w:t xml:space="preserve">/* </w:t>
      </w:r>
      <w:proofErr w:type="gramStart"/>
      <w:r>
        <w:t>The</w:t>
      </w:r>
      <w:proofErr w:type="gramEnd"/>
      <w:r>
        <w:t xml:space="preserve"> code includes every acceptable case*/</w:t>
      </w:r>
    </w:p>
    <w:p w:rsidR="00F17DA8" w:rsidRDefault="00F17DA8" w:rsidP="00F17DA8"/>
    <w:p w:rsidR="00F17DA8" w:rsidRDefault="00F17DA8" w:rsidP="00F17DA8">
      <w:r>
        <w:t>#include &lt;</w:t>
      </w:r>
      <w:proofErr w:type="spellStart"/>
      <w:r>
        <w:t>stdio.h</w:t>
      </w:r>
      <w:proofErr w:type="spellEnd"/>
      <w:r>
        <w:t>&gt;</w:t>
      </w:r>
    </w:p>
    <w:p w:rsidR="00F17DA8" w:rsidRDefault="00F17DA8" w:rsidP="00F17DA8">
      <w:proofErr w:type="gramStart"/>
      <w:r>
        <w:t>void</w:t>
      </w:r>
      <w:proofErr w:type="gramEnd"/>
      <w:r>
        <w:t xml:space="preserve"> example1();</w:t>
      </w:r>
    </w:p>
    <w:p w:rsidR="00F17DA8" w:rsidRDefault="00F17DA8" w:rsidP="00F17DA8">
      <w:proofErr w:type="gramStart"/>
      <w:r>
        <w:t>void</w:t>
      </w:r>
      <w:proofErr w:type="gramEnd"/>
      <w:r>
        <w:t xml:space="preserve"> example2()</w:t>
      </w:r>
    </w:p>
    <w:p w:rsidR="00F17DA8" w:rsidRDefault="00F17DA8" w:rsidP="00F17DA8">
      <w:r>
        <w:t>{</w:t>
      </w:r>
    </w:p>
    <w:p w:rsidR="00F17DA8" w:rsidRDefault="00F17DA8" w:rsidP="00F17DA8">
      <w:r>
        <w:tab/>
      </w:r>
      <w:proofErr w:type="spellStart"/>
      <w:proofErr w:type="gramStart"/>
      <w:r>
        <w:t>int</w:t>
      </w:r>
      <w:proofErr w:type="spellEnd"/>
      <w:proofErr w:type="gramEnd"/>
      <w:r>
        <w:t xml:space="preserve"> a;</w:t>
      </w:r>
    </w:p>
    <w:p w:rsidR="00F17DA8" w:rsidRDefault="00F17DA8" w:rsidP="00F17DA8">
      <w:r>
        <w:tab/>
        <w:t>a = 3;</w:t>
      </w:r>
    </w:p>
    <w:p w:rsidR="00F17DA8" w:rsidRDefault="00F17DA8" w:rsidP="00F17DA8">
      <w:r>
        <w:t>}</w:t>
      </w:r>
    </w:p>
    <w:p w:rsidR="00F17DA8" w:rsidRDefault="00F17DA8" w:rsidP="00F17DA8">
      <w:proofErr w:type="gramStart"/>
      <w:r>
        <w:t>void</w:t>
      </w:r>
      <w:proofErr w:type="gramEnd"/>
      <w:r>
        <w:t xml:space="preserve"> example1()</w:t>
      </w:r>
    </w:p>
    <w:p w:rsidR="00F17DA8" w:rsidRDefault="00F17DA8" w:rsidP="00F17DA8">
      <w:r>
        <w:t>{</w:t>
      </w:r>
    </w:p>
    <w:p w:rsidR="00F17DA8" w:rsidRDefault="00F17DA8" w:rsidP="00F17DA8">
      <w:r>
        <w:lastRenderedPageBreak/>
        <w:tab/>
      </w:r>
      <w:proofErr w:type="spellStart"/>
      <w:proofErr w:type="gramStart"/>
      <w:r>
        <w:t>printf</w:t>
      </w:r>
      <w:proofErr w:type="spellEnd"/>
      <w:r>
        <w:t>(</w:t>
      </w:r>
      <w:proofErr w:type="gramEnd"/>
      <w:r>
        <w:t>"Example1");</w:t>
      </w:r>
    </w:p>
    <w:p w:rsidR="00F17DA8" w:rsidRDefault="00F17DA8" w:rsidP="00F17DA8">
      <w:r>
        <w:tab/>
      </w:r>
      <w:proofErr w:type="gramStart"/>
      <w:r>
        <w:t>example2(</w:t>
      </w:r>
      <w:proofErr w:type="gramEnd"/>
      <w:r>
        <w:t>);</w:t>
      </w:r>
    </w:p>
    <w:p w:rsidR="00F17DA8" w:rsidRDefault="00F17DA8" w:rsidP="00F17DA8">
      <w:r>
        <w:t>}</w:t>
      </w:r>
    </w:p>
    <w:p w:rsidR="00F17DA8" w:rsidRDefault="00F17DA8" w:rsidP="00F17DA8">
      <w:r>
        <w:t>/*multiline comment</w:t>
      </w:r>
    </w:p>
    <w:p w:rsidR="00F17DA8" w:rsidRDefault="00F17DA8" w:rsidP="00F17DA8">
      <w:proofErr w:type="spellStart"/>
      <w:proofErr w:type="gramStart"/>
      <w:r>
        <w:t>nihala</w:t>
      </w:r>
      <w:proofErr w:type="spellEnd"/>
      <w:proofErr w:type="gramEnd"/>
    </w:p>
    <w:p w:rsidR="00F17DA8" w:rsidRDefault="00F17DA8" w:rsidP="00F17DA8">
      <w:proofErr w:type="spellStart"/>
      <w:proofErr w:type="gramStart"/>
      <w:r>
        <w:t>pushpita</w:t>
      </w:r>
      <w:proofErr w:type="spellEnd"/>
      <w:proofErr w:type="gramEnd"/>
      <w:r>
        <w:t>*/</w:t>
      </w:r>
    </w:p>
    <w:p w:rsidR="00F17DA8" w:rsidRDefault="00F17DA8" w:rsidP="00F17DA8"/>
    <w:p w:rsidR="00F17DA8" w:rsidRDefault="00F17DA8" w:rsidP="00F17DA8">
      <w:proofErr w:type="gramStart"/>
      <w:r>
        <w:t>void</w:t>
      </w:r>
      <w:proofErr w:type="gramEnd"/>
      <w:r>
        <w:t xml:space="preserve"> main()</w:t>
      </w:r>
    </w:p>
    <w:p w:rsidR="00F17DA8" w:rsidRDefault="00F17DA8" w:rsidP="00F17DA8">
      <w:r>
        <w:t>{</w:t>
      </w:r>
    </w:p>
    <w:p w:rsidR="00F17DA8" w:rsidRDefault="00F17DA8" w:rsidP="00F17DA8">
      <w:r>
        <w:tab/>
      </w:r>
      <w:proofErr w:type="spellStart"/>
      <w:proofErr w:type="gramStart"/>
      <w:r>
        <w:t>int</w:t>
      </w:r>
      <w:proofErr w:type="spellEnd"/>
      <w:proofErr w:type="gramEnd"/>
      <w:r>
        <w:t xml:space="preserve"> a , b ;</w:t>
      </w:r>
    </w:p>
    <w:p w:rsidR="00F17DA8" w:rsidRDefault="00F17DA8" w:rsidP="00F17DA8">
      <w:r>
        <w:tab/>
      </w:r>
      <w:proofErr w:type="gramStart"/>
      <w:r>
        <w:t>float</w:t>
      </w:r>
      <w:proofErr w:type="gramEnd"/>
      <w:r>
        <w:t xml:space="preserve"> c ;</w:t>
      </w:r>
    </w:p>
    <w:p w:rsidR="00F17DA8" w:rsidRDefault="00F17DA8" w:rsidP="00F17DA8">
      <w:r>
        <w:tab/>
      </w:r>
      <w:proofErr w:type="gramStart"/>
      <w:r>
        <w:t>char</w:t>
      </w:r>
      <w:proofErr w:type="gramEnd"/>
      <w:r>
        <w:t xml:space="preserve"> d ;</w:t>
      </w:r>
    </w:p>
    <w:p w:rsidR="00F17DA8" w:rsidRDefault="00F17DA8" w:rsidP="00F17DA8">
      <w:r>
        <w:tab/>
        <w:t xml:space="preserve">a = </w:t>
      </w:r>
      <w:proofErr w:type="gramStart"/>
      <w:r>
        <w:t>10 ;</w:t>
      </w:r>
      <w:proofErr w:type="gramEnd"/>
    </w:p>
    <w:p w:rsidR="00F17DA8" w:rsidRDefault="00F17DA8" w:rsidP="00F17DA8">
      <w:r>
        <w:tab/>
        <w:t xml:space="preserve">c = </w:t>
      </w:r>
      <w:proofErr w:type="gramStart"/>
      <w:r>
        <w:t>10.12 ;</w:t>
      </w:r>
      <w:proofErr w:type="gramEnd"/>
      <w:r>
        <w:t xml:space="preserve"> //comment1</w:t>
      </w:r>
    </w:p>
    <w:p w:rsidR="00F17DA8" w:rsidRDefault="00F17DA8" w:rsidP="00F17DA8">
      <w:r>
        <w:tab/>
      </w:r>
      <w:proofErr w:type="gramStart"/>
      <w:r>
        <w:t>if</w:t>
      </w:r>
      <w:proofErr w:type="gramEnd"/>
      <w:r>
        <w:t xml:space="preserve"> ( a = 10 )</w:t>
      </w:r>
    </w:p>
    <w:p w:rsidR="00F17DA8" w:rsidRDefault="00F17DA8" w:rsidP="00F17DA8">
      <w:r>
        <w:tab/>
        <w:t>{</w:t>
      </w:r>
    </w:p>
    <w:p w:rsidR="00F17DA8" w:rsidRDefault="00F17DA8" w:rsidP="00F17DA8">
      <w:r>
        <w:tab/>
      </w:r>
      <w:r>
        <w:tab/>
        <w:t xml:space="preserve">b = </w:t>
      </w:r>
      <w:proofErr w:type="gramStart"/>
      <w:r>
        <w:t>1 ;</w:t>
      </w:r>
      <w:proofErr w:type="gramEnd"/>
    </w:p>
    <w:p w:rsidR="00F17DA8" w:rsidRDefault="00F17DA8" w:rsidP="00F17DA8">
      <w:r>
        <w:tab/>
        <w:t>}</w:t>
      </w:r>
    </w:p>
    <w:p w:rsidR="00F17DA8" w:rsidRDefault="00F17DA8" w:rsidP="00F17DA8">
      <w:r>
        <w:tab/>
      </w:r>
      <w:proofErr w:type="gramStart"/>
      <w:r>
        <w:t>else</w:t>
      </w:r>
      <w:proofErr w:type="gramEnd"/>
    </w:p>
    <w:p w:rsidR="00F17DA8" w:rsidRDefault="00F17DA8" w:rsidP="00F17DA8">
      <w:r>
        <w:tab/>
        <w:t>{</w:t>
      </w:r>
    </w:p>
    <w:p w:rsidR="00F17DA8" w:rsidRDefault="00F17DA8" w:rsidP="00F17DA8">
      <w:r>
        <w:tab/>
      </w:r>
      <w:r>
        <w:tab/>
        <w:t xml:space="preserve">c = </w:t>
      </w:r>
      <w:proofErr w:type="gramStart"/>
      <w:r>
        <w:t>11.12 ;</w:t>
      </w:r>
      <w:proofErr w:type="gramEnd"/>
    </w:p>
    <w:p w:rsidR="00F17DA8" w:rsidRDefault="00F17DA8" w:rsidP="00F17DA8">
      <w:r>
        <w:tab/>
        <w:t>}</w:t>
      </w:r>
      <w:r>
        <w:tab/>
      </w:r>
    </w:p>
    <w:p w:rsidR="00F17DA8" w:rsidRDefault="00F17DA8" w:rsidP="00F17DA8"/>
    <w:p w:rsidR="00F17DA8" w:rsidRDefault="00F17DA8" w:rsidP="00F17DA8">
      <w:r>
        <w:tab/>
        <w:t>//comment2</w:t>
      </w:r>
    </w:p>
    <w:p w:rsidR="00F17DA8" w:rsidRDefault="00F17DA8" w:rsidP="00F17DA8"/>
    <w:p w:rsidR="00F17DA8" w:rsidRDefault="00F17DA8" w:rsidP="00F17DA8">
      <w:r>
        <w:tab/>
      </w:r>
      <w:proofErr w:type="gramStart"/>
      <w:r>
        <w:t>while</w:t>
      </w:r>
      <w:proofErr w:type="gramEnd"/>
      <w:r>
        <w:t xml:space="preserve"> ( b &gt; 0 )</w:t>
      </w:r>
    </w:p>
    <w:p w:rsidR="00F17DA8" w:rsidRDefault="00F17DA8" w:rsidP="00F17DA8">
      <w:r>
        <w:lastRenderedPageBreak/>
        <w:tab/>
        <w:t>{</w:t>
      </w:r>
    </w:p>
    <w:p w:rsidR="00F17DA8" w:rsidRDefault="00F17DA8" w:rsidP="00F17DA8">
      <w:r>
        <w:tab/>
      </w:r>
      <w:r>
        <w:tab/>
        <w:t xml:space="preserve">b = b - </w:t>
      </w:r>
      <w:proofErr w:type="gramStart"/>
      <w:r>
        <w:t>1 ;</w:t>
      </w:r>
      <w:proofErr w:type="gramEnd"/>
    </w:p>
    <w:p w:rsidR="00F17DA8" w:rsidRDefault="00F17DA8" w:rsidP="00F17DA8">
      <w:r>
        <w:tab/>
        <w:t>}</w:t>
      </w:r>
    </w:p>
    <w:p w:rsidR="00F17DA8" w:rsidRDefault="00F17DA8" w:rsidP="00F17DA8"/>
    <w:p w:rsidR="00F17DA8" w:rsidRDefault="00F17DA8" w:rsidP="00F17DA8">
      <w:r>
        <w:tab/>
      </w:r>
      <w:proofErr w:type="gramStart"/>
      <w:r>
        <w:t>switch</w:t>
      </w:r>
      <w:proofErr w:type="gramEnd"/>
      <w:r>
        <w:t xml:space="preserve"> ( b )</w:t>
      </w:r>
    </w:p>
    <w:p w:rsidR="00F17DA8" w:rsidRDefault="00F17DA8" w:rsidP="00F17DA8">
      <w:r>
        <w:tab/>
        <w:t>{</w:t>
      </w:r>
    </w:p>
    <w:p w:rsidR="00F17DA8" w:rsidRDefault="00F17DA8" w:rsidP="00F17DA8">
      <w:r>
        <w:tab/>
      </w:r>
      <w:r>
        <w:tab/>
      </w:r>
      <w:proofErr w:type="gramStart"/>
      <w:r>
        <w:t>case</w:t>
      </w:r>
      <w:proofErr w:type="gramEnd"/>
      <w:r>
        <w:t xml:space="preserve"> 1: a = 1 ; continue;</w:t>
      </w:r>
    </w:p>
    <w:p w:rsidR="00F17DA8" w:rsidRDefault="00F17DA8" w:rsidP="00F17DA8">
      <w:r>
        <w:tab/>
      </w:r>
      <w:r>
        <w:tab/>
      </w:r>
      <w:proofErr w:type="gramStart"/>
      <w:r>
        <w:t>case</w:t>
      </w:r>
      <w:proofErr w:type="gramEnd"/>
      <w:r>
        <w:t xml:space="preserve"> 2: b = b * 2 ; </w:t>
      </w:r>
    </w:p>
    <w:p w:rsidR="00F17DA8" w:rsidRDefault="00F17DA8" w:rsidP="00F17DA8">
      <w:r>
        <w:tab/>
      </w:r>
      <w:r>
        <w:tab/>
      </w:r>
      <w:proofErr w:type="gramStart"/>
      <w:r>
        <w:t>default</w:t>
      </w:r>
      <w:proofErr w:type="gramEnd"/>
      <w:r>
        <w:t>: break;</w:t>
      </w:r>
    </w:p>
    <w:p w:rsidR="00F17DA8" w:rsidRDefault="00F17DA8" w:rsidP="00F17DA8">
      <w:r>
        <w:tab/>
        <w:t>}</w:t>
      </w:r>
    </w:p>
    <w:p w:rsidR="00F17DA8" w:rsidRDefault="00F17DA8" w:rsidP="00F17DA8"/>
    <w:p w:rsidR="00F17DA8" w:rsidRDefault="00F17DA8" w:rsidP="00F17DA8">
      <w:r>
        <w:tab/>
      </w:r>
    </w:p>
    <w:p w:rsidR="00F17DA8" w:rsidRPr="00F17DA8" w:rsidRDefault="00F17DA8" w:rsidP="00F17DA8">
      <w:r>
        <w:t>}</w:t>
      </w:r>
    </w:p>
    <w:p w:rsidR="009D1CA2" w:rsidRDefault="00653F74" w:rsidP="004911B9">
      <w:r>
        <w:rPr>
          <w:noProof/>
        </w:rPr>
        <w:drawing>
          <wp:inline distT="0" distB="0" distL="0" distR="0">
            <wp:extent cx="5486400" cy="3084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ErrorFil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C42605" w:rsidRDefault="00653F74" w:rsidP="004911B9">
      <w:r>
        <w:rPr>
          <w:noProof/>
        </w:rPr>
        <w:lastRenderedPageBreak/>
        <w:drawing>
          <wp:inline distT="0" distB="0" distL="0" distR="0">
            <wp:extent cx="5486400" cy="3084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ErrorFil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9D1CA2" w:rsidRDefault="009D1CA2" w:rsidP="009D1CA2">
      <w:pPr>
        <w:pStyle w:val="ListBullet"/>
      </w:pPr>
      <w:r>
        <w:t>Every possible token that our lexical analyzer can identify is noted properly, and the constant table is made properly.</w:t>
      </w:r>
    </w:p>
    <w:p w:rsidR="009D1CA2" w:rsidRDefault="009D1CA2" w:rsidP="009D1CA2">
      <w:pPr>
        <w:pStyle w:val="Heading1"/>
      </w:pPr>
      <w:r>
        <w:t>Our Mini-compiler Code</w:t>
      </w:r>
    </w:p>
    <w:p w:rsidR="009D1CA2" w:rsidRDefault="009D1CA2" w:rsidP="009D1CA2">
      <w:r>
        <w:t>%{</w:t>
      </w:r>
    </w:p>
    <w:p w:rsidR="009D1CA2" w:rsidRDefault="009D1CA2" w:rsidP="009D1CA2">
      <w:r>
        <w:t>#include "</w:t>
      </w:r>
      <w:proofErr w:type="spellStart"/>
      <w:r>
        <w:t>helper.h</w:t>
      </w:r>
      <w:proofErr w:type="spellEnd"/>
      <w:r>
        <w:t>"</w:t>
      </w:r>
    </w:p>
    <w:p w:rsidR="009D1CA2" w:rsidRDefault="009D1CA2" w:rsidP="009D1CA2">
      <w:proofErr w:type="spellStart"/>
      <w:proofErr w:type="gramStart"/>
      <w:r>
        <w:t>int</w:t>
      </w:r>
      <w:proofErr w:type="spellEnd"/>
      <w:proofErr w:type="gramEnd"/>
      <w:r>
        <w:t xml:space="preserve"> </w:t>
      </w:r>
      <w:proofErr w:type="spellStart"/>
      <w:r>
        <w:t>cnto</w:t>
      </w:r>
      <w:proofErr w:type="spellEnd"/>
      <w:r>
        <w:t xml:space="preserve"> = 0;</w:t>
      </w:r>
    </w:p>
    <w:p w:rsidR="009D1CA2" w:rsidRDefault="009D1CA2" w:rsidP="009D1CA2">
      <w:proofErr w:type="spellStart"/>
      <w:proofErr w:type="gramStart"/>
      <w:r>
        <w:t>int</w:t>
      </w:r>
      <w:proofErr w:type="spellEnd"/>
      <w:proofErr w:type="gramEnd"/>
      <w:r>
        <w:t xml:space="preserve"> </w:t>
      </w:r>
      <w:proofErr w:type="spellStart"/>
      <w:r>
        <w:t>cntc</w:t>
      </w:r>
      <w:proofErr w:type="spellEnd"/>
      <w:r>
        <w:t xml:space="preserve"> = 0;</w:t>
      </w:r>
    </w:p>
    <w:p w:rsidR="009D1CA2" w:rsidRDefault="009D1CA2" w:rsidP="009D1CA2">
      <w:r>
        <w:t>%}</w:t>
      </w:r>
    </w:p>
    <w:p w:rsidR="009D1CA2" w:rsidRDefault="009D1CA2" w:rsidP="009D1CA2">
      <w:proofErr w:type="gramStart"/>
      <w:r>
        <w:t>datatype</w:t>
      </w:r>
      <w:proofErr w:type="gramEnd"/>
      <w:r>
        <w:t xml:space="preserve"> ("</w:t>
      </w:r>
      <w:proofErr w:type="spellStart"/>
      <w:r>
        <w:t>int</w:t>
      </w:r>
      <w:proofErr w:type="spellEnd"/>
      <w:r>
        <w:t>"|"float"|"char"|"</w:t>
      </w:r>
      <w:proofErr w:type="spellStart"/>
      <w:r>
        <w:t>struct</w:t>
      </w:r>
      <w:proofErr w:type="spellEnd"/>
      <w:r>
        <w:t>"|"</w:t>
      </w:r>
      <w:proofErr w:type="spellStart"/>
      <w:r>
        <w:t>enum</w:t>
      </w:r>
      <w:proofErr w:type="spellEnd"/>
      <w:r>
        <w:t>")</w:t>
      </w:r>
    </w:p>
    <w:p w:rsidR="009D1CA2" w:rsidRDefault="009D1CA2" w:rsidP="009D1CA2">
      <w:proofErr w:type="spellStart"/>
      <w:proofErr w:type="gramStart"/>
      <w:r>
        <w:t>intconst</w:t>
      </w:r>
      <w:proofErr w:type="spellEnd"/>
      <w:proofErr w:type="gramEnd"/>
      <w:r>
        <w:t xml:space="preserve"> [0-9]+</w:t>
      </w:r>
    </w:p>
    <w:p w:rsidR="009D1CA2" w:rsidRDefault="009D1CA2" w:rsidP="009D1CA2">
      <w:proofErr w:type="spellStart"/>
      <w:proofErr w:type="gramStart"/>
      <w:r>
        <w:t>fpconst</w:t>
      </w:r>
      <w:proofErr w:type="spellEnd"/>
      <w:proofErr w:type="gramEnd"/>
      <w:r>
        <w:t xml:space="preserve"> [+-]?([0-9]*[.])?[0-9]+</w:t>
      </w:r>
    </w:p>
    <w:p w:rsidR="009D1CA2" w:rsidRDefault="009D1CA2" w:rsidP="009D1CA2">
      <w:proofErr w:type="spellStart"/>
      <w:r>
        <w:t>a_operators</w:t>
      </w:r>
      <w:proofErr w:type="spellEnd"/>
      <w:r>
        <w:t xml:space="preserve"> [/*+%]</w:t>
      </w:r>
    </w:p>
    <w:p w:rsidR="009D1CA2" w:rsidRDefault="009D1CA2" w:rsidP="009D1CA2">
      <w:proofErr w:type="spellStart"/>
      <w:r>
        <w:t>r_</w:t>
      </w:r>
      <w:proofErr w:type="gramStart"/>
      <w:r>
        <w:t>operators</w:t>
      </w:r>
      <w:proofErr w:type="spellEnd"/>
      <w:r>
        <w:t xml:space="preserve">  (</w:t>
      </w:r>
      <w:proofErr w:type="gramEnd"/>
      <w:r>
        <w:t>"&gt;"|"&lt;"|"&gt;="|"&lt;="|"==")</w:t>
      </w:r>
    </w:p>
    <w:p w:rsidR="009D1CA2" w:rsidRDefault="009D1CA2" w:rsidP="009D1CA2">
      <w:proofErr w:type="spellStart"/>
      <w:r>
        <w:t>assignment_op</w:t>
      </w:r>
      <w:proofErr w:type="spellEnd"/>
      <w:r>
        <w:t xml:space="preserve"> [=]</w:t>
      </w:r>
    </w:p>
    <w:p w:rsidR="009D1CA2" w:rsidRDefault="009D1CA2" w:rsidP="009D1CA2">
      <w:proofErr w:type="gramStart"/>
      <w:r>
        <w:t>identifier</w:t>
      </w:r>
      <w:proofErr w:type="gramEnd"/>
      <w:r>
        <w:t xml:space="preserve"> [_a-</w:t>
      </w:r>
      <w:proofErr w:type="spellStart"/>
      <w:r>
        <w:t>zA</w:t>
      </w:r>
      <w:proofErr w:type="spellEnd"/>
      <w:r>
        <w:t>-Z][_a-zA-Z0-9]{0,30}</w:t>
      </w:r>
    </w:p>
    <w:p w:rsidR="009D1CA2" w:rsidRDefault="009D1CA2" w:rsidP="009D1CA2">
      <w:proofErr w:type="spellStart"/>
      <w:r>
        <w:lastRenderedPageBreak/>
        <w:t>ConditionIf</w:t>
      </w:r>
      <w:proofErr w:type="spellEnd"/>
      <w:r>
        <w:t xml:space="preserve"> ("if")</w:t>
      </w:r>
    </w:p>
    <w:p w:rsidR="009D1CA2" w:rsidRDefault="009D1CA2" w:rsidP="009D1CA2">
      <w:proofErr w:type="spellStart"/>
      <w:r>
        <w:t>Conditionelse</w:t>
      </w:r>
      <w:proofErr w:type="spellEnd"/>
      <w:r>
        <w:t xml:space="preserve"> ("else")</w:t>
      </w:r>
    </w:p>
    <w:p w:rsidR="009D1CA2" w:rsidRDefault="009D1CA2" w:rsidP="009D1CA2">
      <w:proofErr w:type="spellStart"/>
      <w:proofErr w:type="gramStart"/>
      <w:r>
        <w:t>ConditionSwitch</w:t>
      </w:r>
      <w:proofErr w:type="spellEnd"/>
      <w:r>
        <w:t>(</w:t>
      </w:r>
      <w:proofErr w:type="gramEnd"/>
      <w:r>
        <w:t>"</w:t>
      </w:r>
      <w:proofErr w:type="spellStart"/>
      <w:r>
        <w:t>switch"|"case"|"default</w:t>
      </w:r>
      <w:proofErr w:type="spellEnd"/>
      <w:r>
        <w:t xml:space="preserve">") </w:t>
      </w:r>
    </w:p>
    <w:p w:rsidR="009D1CA2" w:rsidRDefault="009D1CA2" w:rsidP="009D1CA2">
      <w:r>
        <w:t>Control ("</w:t>
      </w:r>
      <w:proofErr w:type="spellStart"/>
      <w:r>
        <w:t>continue"|"break</w:t>
      </w:r>
      <w:proofErr w:type="spellEnd"/>
      <w:r>
        <w:t>")</w:t>
      </w:r>
    </w:p>
    <w:p w:rsidR="009D1CA2" w:rsidRDefault="009D1CA2" w:rsidP="009D1CA2">
      <w:r>
        <w:t>Loop ("</w:t>
      </w:r>
      <w:proofErr w:type="spellStart"/>
      <w:r>
        <w:t>for"|"while</w:t>
      </w:r>
      <w:proofErr w:type="spellEnd"/>
      <w:r>
        <w:t>")</w:t>
      </w:r>
    </w:p>
    <w:p w:rsidR="009D1CA2" w:rsidRDefault="009D1CA2" w:rsidP="009D1CA2">
      <w:proofErr w:type="gramStart"/>
      <w:r>
        <w:t>file</w:t>
      </w:r>
      <w:proofErr w:type="gramEnd"/>
      <w:r>
        <w:t xml:space="preserve"> ^"#include".+$</w:t>
      </w:r>
    </w:p>
    <w:p w:rsidR="009D1CA2" w:rsidRDefault="009D1CA2" w:rsidP="009D1CA2">
      <w:r>
        <w:t>Comment "//"</w:t>
      </w:r>
      <w:proofErr w:type="gramStart"/>
      <w:r>
        <w:t>.+</w:t>
      </w:r>
      <w:proofErr w:type="gramEnd"/>
      <w:r>
        <w:t>$</w:t>
      </w:r>
    </w:p>
    <w:p w:rsidR="009D1CA2" w:rsidRDefault="009D1CA2" w:rsidP="009D1CA2">
      <w:proofErr w:type="spellStart"/>
      <w:proofErr w:type="gramStart"/>
      <w:r>
        <w:t>oBracket</w:t>
      </w:r>
      <w:proofErr w:type="spellEnd"/>
      <w:proofErr w:type="gramEnd"/>
      <w:r>
        <w:t xml:space="preserve"> \{</w:t>
      </w:r>
    </w:p>
    <w:p w:rsidR="009D1CA2" w:rsidRDefault="009D1CA2" w:rsidP="009D1CA2">
      <w:proofErr w:type="spellStart"/>
      <w:proofErr w:type="gramStart"/>
      <w:r>
        <w:t>oPara</w:t>
      </w:r>
      <w:proofErr w:type="spellEnd"/>
      <w:proofErr w:type="gramEnd"/>
      <w:r>
        <w:t xml:space="preserve"> \(</w:t>
      </w:r>
    </w:p>
    <w:p w:rsidR="009D1CA2" w:rsidRDefault="009D1CA2" w:rsidP="009D1CA2">
      <w:proofErr w:type="spellStart"/>
      <w:proofErr w:type="gramStart"/>
      <w:r>
        <w:t>cBracket</w:t>
      </w:r>
      <w:proofErr w:type="spellEnd"/>
      <w:proofErr w:type="gramEnd"/>
      <w:r>
        <w:t xml:space="preserve"> \}</w:t>
      </w:r>
    </w:p>
    <w:p w:rsidR="009D1CA2" w:rsidRDefault="009D1CA2" w:rsidP="009D1CA2">
      <w:proofErr w:type="spellStart"/>
      <w:proofErr w:type="gramStart"/>
      <w:r>
        <w:t>cPara</w:t>
      </w:r>
      <w:proofErr w:type="spellEnd"/>
      <w:proofErr w:type="gramEnd"/>
      <w:r>
        <w:t xml:space="preserve"> \)</w:t>
      </w:r>
    </w:p>
    <w:p w:rsidR="009D1CA2" w:rsidRDefault="009D1CA2" w:rsidP="009D1CA2">
      <w:proofErr w:type="spellStart"/>
      <w:proofErr w:type="gramStart"/>
      <w:r>
        <w:t>funccall</w:t>
      </w:r>
      <w:proofErr w:type="spellEnd"/>
      <w:proofErr w:type="gramEnd"/>
      <w:r>
        <w:t xml:space="preserve"> [_a-</w:t>
      </w:r>
      <w:proofErr w:type="spellStart"/>
      <w:r>
        <w:t>zA</w:t>
      </w:r>
      <w:proofErr w:type="spellEnd"/>
      <w:r>
        <w:t>-Z][_a-zA-Z0-9]{0,30}\(\)</w:t>
      </w:r>
    </w:p>
    <w:p w:rsidR="009D1CA2" w:rsidRDefault="009D1CA2" w:rsidP="009D1CA2">
      <w:proofErr w:type="spellStart"/>
      <w:proofErr w:type="gramStart"/>
      <w:r>
        <w:t>funcprot</w:t>
      </w:r>
      <w:proofErr w:type="spellEnd"/>
      <w:proofErr w:type="gramEnd"/>
      <w:r>
        <w:t xml:space="preserve"> ("void"|"</w:t>
      </w:r>
      <w:proofErr w:type="spellStart"/>
      <w:r>
        <w:t>int</w:t>
      </w:r>
      <w:proofErr w:type="spellEnd"/>
      <w:r>
        <w:t>"|"</w:t>
      </w:r>
      <w:proofErr w:type="spellStart"/>
      <w:r>
        <w:t>float"|"char</w:t>
      </w:r>
      <w:proofErr w:type="spellEnd"/>
      <w:r>
        <w:t>")(" "){identifier}\(.*\)("\;")</w:t>
      </w:r>
    </w:p>
    <w:p w:rsidR="009D1CA2" w:rsidRDefault="009D1CA2" w:rsidP="009D1CA2">
      <w:proofErr w:type="spellStart"/>
      <w:proofErr w:type="gramStart"/>
      <w:r>
        <w:t>funcheader</w:t>
      </w:r>
      <w:proofErr w:type="spellEnd"/>
      <w:proofErr w:type="gramEnd"/>
      <w:r>
        <w:t xml:space="preserve"> ("void"|"</w:t>
      </w:r>
      <w:proofErr w:type="spellStart"/>
      <w:r>
        <w:t>int</w:t>
      </w:r>
      <w:proofErr w:type="spellEnd"/>
      <w:r>
        <w:t>"|"</w:t>
      </w:r>
      <w:proofErr w:type="spellStart"/>
      <w:r>
        <w:t>float"|"char</w:t>
      </w:r>
      <w:proofErr w:type="spellEnd"/>
      <w:r>
        <w:t>")(" "){identifier}\(.*\)</w:t>
      </w:r>
    </w:p>
    <w:p w:rsidR="009D1CA2" w:rsidRDefault="009D1CA2" w:rsidP="009D1CA2">
      <w:proofErr w:type="spellStart"/>
      <w:proofErr w:type="gramStart"/>
      <w:r>
        <w:t>multicomment</w:t>
      </w:r>
      <w:proofErr w:type="spellEnd"/>
      <w:proofErr w:type="gramEnd"/>
      <w:r>
        <w:t xml:space="preserve"> "/*".+"*/"</w:t>
      </w:r>
    </w:p>
    <w:p w:rsidR="009D1CA2" w:rsidRDefault="009D1CA2" w:rsidP="009D1CA2">
      <w:r>
        <w:t>Delimiter "\;"</w:t>
      </w:r>
    </w:p>
    <w:p w:rsidR="009D1CA2" w:rsidRDefault="009D1CA2" w:rsidP="009D1CA2">
      <w:r>
        <w:t>String ("\"")</w:t>
      </w:r>
      <w:proofErr w:type="gramStart"/>
      <w:r>
        <w:t>.+</w:t>
      </w:r>
      <w:proofErr w:type="gramEnd"/>
      <w:r>
        <w:t>("\"")</w:t>
      </w:r>
    </w:p>
    <w:p w:rsidR="009D1CA2" w:rsidRDefault="009D1CA2" w:rsidP="009D1CA2">
      <w:proofErr w:type="spellStart"/>
      <w:proofErr w:type="gramStart"/>
      <w:r>
        <w:t>printf</w:t>
      </w:r>
      <w:proofErr w:type="spellEnd"/>
      <w:proofErr w:type="gramEnd"/>
      <w:r>
        <w:t xml:space="preserve"> ("</w:t>
      </w:r>
      <w:proofErr w:type="spellStart"/>
      <w:r>
        <w:t>printf</w:t>
      </w:r>
      <w:proofErr w:type="spellEnd"/>
      <w:r>
        <w:t>\("){String}("\)");</w:t>
      </w:r>
    </w:p>
    <w:p w:rsidR="009D1CA2" w:rsidRDefault="009D1CA2" w:rsidP="009D1CA2">
      <w:r>
        <w:t>%%</w:t>
      </w:r>
    </w:p>
    <w:p w:rsidR="009D1CA2" w:rsidRDefault="009D1CA2" w:rsidP="009D1CA2">
      <w:r>
        <w:t xml:space="preserve">{Comment} </w:t>
      </w:r>
      <w:proofErr w:type="gramStart"/>
      <w:r>
        <w:t>{ insert</w:t>
      </w:r>
      <w:proofErr w:type="gramEnd"/>
      <w:r>
        <w:t>("//", "comment"); }</w:t>
      </w:r>
    </w:p>
    <w:p w:rsidR="009D1CA2" w:rsidRDefault="009D1CA2" w:rsidP="009D1CA2">
      <w:r>
        <w:t>{</w:t>
      </w:r>
      <w:proofErr w:type="spellStart"/>
      <w:proofErr w:type="gramStart"/>
      <w:r>
        <w:t>multicomment</w:t>
      </w:r>
      <w:proofErr w:type="spellEnd"/>
      <w:proofErr w:type="gramEnd"/>
      <w:r>
        <w:t>} {</w:t>
      </w:r>
      <w:proofErr w:type="gramStart"/>
      <w:r>
        <w:t>insert(</w:t>
      </w:r>
      <w:proofErr w:type="gramEnd"/>
      <w:r>
        <w:t>"/*", "</w:t>
      </w:r>
      <w:proofErr w:type="spellStart"/>
      <w:r>
        <w:t>multilinecomment</w:t>
      </w:r>
      <w:proofErr w:type="spellEnd"/>
      <w:r>
        <w:t>");}</w:t>
      </w:r>
    </w:p>
    <w:p w:rsidR="009D1CA2" w:rsidRDefault="009D1CA2" w:rsidP="009D1CA2">
      <w:r>
        <w:t>{</w:t>
      </w:r>
      <w:proofErr w:type="spellStart"/>
      <w:proofErr w:type="gramStart"/>
      <w:r>
        <w:t>printf</w:t>
      </w:r>
      <w:proofErr w:type="spellEnd"/>
      <w:proofErr w:type="gramEnd"/>
      <w:r>
        <w:t>} {</w:t>
      </w:r>
      <w:proofErr w:type="gramStart"/>
      <w:r>
        <w:t>insert(</w:t>
      </w:r>
      <w:proofErr w:type="spellStart"/>
      <w:proofErr w:type="gramEnd"/>
      <w:r>
        <w:t>yytext</w:t>
      </w:r>
      <w:proofErr w:type="spellEnd"/>
      <w:r>
        <w:t xml:space="preserve"> , "print statement");}</w:t>
      </w:r>
    </w:p>
    <w:p w:rsidR="009D1CA2" w:rsidRDefault="009D1CA2" w:rsidP="009D1CA2">
      <w:r>
        <w:t xml:space="preserve">{String} </w:t>
      </w:r>
      <w:proofErr w:type="gramStart"/>
      <w:r>
        <w:t>{ insert</w:t>
      </w:r>
      <w:proofErr w:type="gramEnd"/>
      <w:r>
        <w:t>(</w:t>
      </w:r>
      <w:proofErr w:type="spellStart"/>
      <w:r>
        <w:t>yytext</w:t>
      </w:r>
      <w:proofErr w:type="spellEnd"/>
      <w:r>
        <w:t>, " String");}</w:t>
      </w:r>
    </w:p>
    <w:p w:rsidR="009D1CA2" w:rsidRDefault="009D1CA2" w:rsidP="009D1CA2">
      <w:r>
        <w:t>{</w:t>
      </w:r>
      <w:proofErr w:type="gramStart"/>
      <w:r>
        <w:t>file</w:t>
      </w:r>
      <w:proofErr w:type="gramEnd"/>
      <w:r>
        <w:t xml:space="preserve">} </w:t>
      </w:r>
      <w:proofErr w:type="gramStart"/>
      <w:r>
        <w:t>{ insert</w:t>
      </w:r>
      <w:proofErr w:type="gramEnd"/>
      <w:r>
        <w:t>("#", "file"); }</w:t>
      </w:r>
    </w:p>
    <w:p w:rsidR="009D1CA2" w:rsidRDefault="009D1CA2" w:rsidP="009D1CA2">
      <w:r>
        <w:t>{</w:t>
      </w:r>
      <w:proofErr w:type="spellStart"/>
      <w:proofErr w:type="gramStart"/>
      <w:r>
        <w:t>funcprot</w:t>
      </w:r>
      <w:proofErr w:type="spellEnd"/>
      <w:proofErr w:type="gramEnd"/>
      <w:r>
        <w:t>} {</w:t>
      </w:r>
      <w:proofErr w:type="gramStart"/>
      <w:r>
        <w:t>insert(</w:t>
      </w:r>
      <w:proofErr w:type="spellStart"/>
      <w:proofErr w:type="gramEnd"/>
      <w:r>
        <w:t>yytext</w:t>
      </w:r>
      <w:proofErr w:type="spellEnd"/>
      <w:r>
        <w:t>, "function prototype");}</w:t>
      </w:r>
    </w:p>
    <w:p w:rsidR="009D1CA2" w:rsidRDefault="009D1CA2" w:rsidP="009D1CA2">
      <w:r>
        <w:t>{</w:t>
      </w:r>
      <w:proofErr w:type="spellStart"/>
      <w:proofErr w:type="gramStart"/>
      <w:r>
        <w:t>funcheader</w:t>
      </w:r>
      <w:proofErr w:type="spellEnd"/>
      <w:proofErr w:type="gramEnd"/>
      <w:r>
        <w:t>} {</w:t>
      </w:r>
      <w:proofErr w:type="gramStart"/>
      <w:r>
        <w:t>insert(</w:t>
      </w:r>
      <w:proofErr w:type="spellStart"/>
      <w:proofErr w:type="gramEnd"/>
      <w:r>
        <w:t>yytext</w:t>
      </w:r>
      <w:proofErr w:type="spellEnd"/>
      <w:r>
        <w:t>, "function header");}</w:t>
      </w:r>
    </w:p>
    <w:p w:rsidR="009D1CA2" w:rsidRDefault="009D1CA2" w:rsidP="009D1CA2">
      <w:r>
        <w:lastRenderedPageBreak/>
        <w:t>{</w:t>
      </w:r>
      <w:proofErr w:type="spellStart"/>
      <w:proofErr w:type="gramStart"/>
      <w:r>
        <w:t>funccall</w:t>
      </w:r>
      <w:proofErr w:type="spellEnd"/>
      <w:proofErr w:type="gramEnd"/>
      <w:r>
        <w:t>} {</w:t>
      </w:r>
      <w:proofErr w:type="gramStart"/>
      <w:r>
        <w:t>insert(</w:t>
      </w:r>
      <w:proofErr w:type="spellStart"/>
      <w:proofErr w:type="gramEnd"/>
      <w:r>
        <w:t>yytext</w:t>
      </w:r>
      <w:proofErr w:type="spellEnd"/>
      <w:r>
        <w:t>, "function call");}</w:t>
      </w:r>
    </w:p>
    <w:p w:rsidR="009D1CA2" w:rsidRDefault="009D1CA2" w:rsidP="009D1CA2">
      <w:r>
        <w:t>{</w:t>
      </w:r>
      <w:proofErr w:type="gramStart"/>
      <w:r>
        <w:t>datatype</w:t>
      </w:r>
      <w:proofErr w:type="gramEnd"/>
      <w:r>
        <w:t xml:space="preserve">} </w:t>
      </w:r>
      <w:proofErr w:type="gramStart"/>
      <w:r>
        <w:t>{ insert</w:t>
      </w:r>
      <w:proofErr w:type="gramEnd"/>
      <w:r>
        <w:t>(</w:t>
      </w:r>
      <w:proofErr w:type="spellStart"/>
      <w:r>
        <w:t>yytext</w:t>
      </w:r>
      <w:proofErr w:type="spellEnd"/>
      <w:r>
        <w:t>, "datatype"); }</w:t>
      </w:r>
    </w:p>
    <w:p w:rsidR="009D1CA2" w:rsidRDefault="009D1CA2" w:rsidP="009D1CA2">
      <w:r>
        <w:t>{</w:t>
      </w:r>
      <w:proofErr w:type="spellStart"/>
      <w:r>
        <w:t>ConditionIf</w:t>
      </w:r>
      <w:proofErr w:type="spellEnd"/>
      <w:r>
        <w:t xml:space="preserve">} </w:t>
      </w:r>
      <w:proofErr w:type="gramStart"/>
      <w:r>
        <w:t>{ insert</w:t>
      </w:r>
      <w:proofErr w:type="gramEnd"/>
      <w:r>
        <w:t>(</w:t>
      </w:r>
      <w:proofErr w:type="spellStart"/>
      <w:r>
        <w:t>yytext</w:t>
      </w:r>
      <w:proofErr w:type="spellEnd"/>
      <w:r>
        <w:t>, "</w:t>
      </w:r>
      <w:proofErr w:type="spellStart"/>
      <w:r>
        <w:t>ConditionIf</w:t>
      </w:r>
      <w:proofErr w:type="spellEnd"/>
      <w:r>
        <w:t>"); }</w:t>
      </w:r>
    </w:p>
    <w:p w:rsidR="009D1CA2" w:rsidRDefault="009D1CA2" w:rsidP="009D1CA2">
      <w:r>
        <w:t>{</w:t>
      </w:r>
      <w:proofErr w:type="spellStart"/>
      <w:r>
        <w:t>Conditionelse</w:t>
      </w:r>
      <w:proofErr w:type="spellEnd"/>
      <w:r>
        <w:t xml:space="preserve">} </w:t>
      </w:r>
      <w:proofErr w:type="gramStart"/>
      <w:r>
        <w:t>{ insert</w:t>
      </w:r>
      <w:proofErr w:type="gramEnd"/>
      <w:r>
        <w:t>(</w:t>
      </w:r>
      <w:proofErr w:type="spellStart"/>
      <w:r>
        <w:t>yytext</w:t>
      </w:r>
      <w:proofErr w:type="spellEnd"/>
      <w:r>
        <w:t>, "</w:t>
      </w:r>
      <w:proofErr w:type="spellStart"/>
      <w:r>
        <w:t>Conditionelse</w:t>
      </w:r>
      <w:proofErr w:type="spellEnd"/>
      <w:r>
        <w:t>"); }</w:t>
      </w:r>
    </w:p>
    <w:p w:rsidR="009D1CA2" w:rsidRDefault="009D1CA2" w:rsidP="009D1CA2">
      <w:r>
        <w:t>{</w:t>
      </w:r>
      <w:proofErr w:type="spellStart"/>
      <w:r>
        <w:t>ConditionSwitch</w:t>
      </w:r>
      <w:proofErr w:type="spellEnd"/>
      <w:r>
        <w:t xml:space="preserve">} </w:t>
      </w:r>
      <w:proofErr w:type="gramStart"/>
      <w:r>
        <w:t>{ insert</w:t>
      </w:r>
      <w:proofErr w:type="gramEnd"/>
      <w:r>
        <w:t>(</w:t>
      </w:r>
      <w:proofErr w:type="spellStart"/>
      <w:r>
        <w:t>yytext</w:t>
      </w:r>
      <w:proofErr w:type="spellEnd"/>
      <w:r>
        <w:t>, "</w:t>
      </w:r>
      <w:proofErr w:type="spellStart"/>
      <w:r>
        <w:t>ConditionSwitch</w:t>
      </w:r>
      <w:proofErr w:type="spellEnd"/>
      <w:r>
        <w:t>"); }</w:t>
      </w:r>
    </w:p>
    <w:p w:rsidR="009D1CA2" w:rsidRDefault="009D1CA2" w:rsidP="009D1CA2">
      <w:r>
        <w:t xml:space="preserve">{Control} </w:t>
      </w:r>
      <w:proofErr w:type="gramStart"/>
      <w:r>
        <w:t>{ insert</w:t>
      </w:r>
      <w:proofErr w:type="gramEnd"/>
      <w:r>
        <w:t>(</w:t>
      </w:r>
      <w:proofErr w:type="spellStart"/>
      <w:r>
        <w:t>yytext</w:t>
      </w:r>
      <w:proofErr w:type="spellEnd"/>
      <w:r>
        <w:t>, "Control"); }</w:t>
      </w:r>
    </w:p>
    <w:p w:rsidR="009D1CA2" w:rsidRDefault="009D1CA2" w:rsidP="009D1CA2">
      <w:r>
        <w:t xml:space="preserve">{Loop} </w:t>
      </w:r>
      <w:proofErr w:type="gramStart"/>
      <w:r>
        <w:t>{ insert</w:t>
      </w:r>
      <w:proofErr w:type="gramEnd"/>
      <w:r>
        <w:t>(</w:t>
      </w:r>
      <w:proofErr w:type="spellStart"/>
      <w:r>
        <w:t>yytext</w:t>
      </w:r>
      <w:proofErr w:type="spellEnd"/>
      <w:r>
        <w:t>, "Loop"); }</w:t>
      </w:r>
    </w:p>
    <w:p w:rsidR="009D1CA2" w:rsidRDefault="009D1CA2" w:rsidP="009D1CA2">
      <w:r>
        <w:t xml:space="preserve">{Delimiter} </w:t>
      </w:r>
      <w:proofErr w:type="gramStart"/>
      <w:r>
        <w:t>{ insert</w:t>
      </w:r>
      <w:proofErr w:type="gramEnd"/>
      <w:r>
        <w:t>(</w:t>
      </w:r>
      <w:proofErr w:type="spellStart"/>
      <w:r>
        <w:t>yytext</w:t>
      </w:r>
      <w:proofErr w:type="spellEnd"/>
      <w:r>
        <w:t>, "Delimiter"); }</w:t>
      </w:r>
    </w:p>
    <w:p w:rsidR="009D1CA2" w:rsidRDefault="009D1CA2" w:rsidP="009D1CA2">
      <w:r>
        <w:t>{</w:t>
      </w:r>
      <w:proofErr w:type="spellStart"/>
      <w:proofErr w:type="gramStart"/>
      <w:r>
        <w:t>intconst</w:t>
      </w:r>
      <w:proofErr w:type="spellEnd"/>
      <w:proofErr w:type="gramEnd"/>
      <w:r>
        <w:t xml:space="preserve">} </w:t>
      </w:r>
      <w:proofErr w:type="gramStart"/>
      <w:r>
        <w:t xml:space="preserve">{ </w:t>
      </w:r>
      <w:proofErr w:type="spellStart"/>
      <w:r>
        <w:t>insertC</w:t>
      </w:r>
      <w:proofErr w:type="spellEnd"/>
      <w:proofErr w:type="gramEnd"/>
      <w:r>
        <w:t>(</w:t>
      </w:r>
      <w:proofErr w:type="spellStart"/>
      <w:r>
        <w:t>yytext</w:t>
      </w:r>
      <w:proofErr w:type="spellEnd"/>
      <w:r>
        <w:t>,"</w:t>
      </w:r>
      <w:proofErr w:type="spellStart"/>
      <w:r>
        <w:t>integerconst</w:t>
      </w:r>
      <w:proofErr w:type="spellEnd"/>
      <w:r>
        <w:t>"); }</w:t>
      </w:r>
    </w:p>
    <w:p w:rsidR="009D1CA2" w:rsidRDefault="009D1CA2" w:rsidP="009D1CA2">
      <w:r>
        <w:t>{</w:t>
      </w:r>
      <w:proofErr w:type="spellStart"/>
      <w:proofErr w:type="gramStart"/>
      <w:r>
        <w:t>fpconst</w:t>
      </w:r>
      <w:proofErr w:type="spellEnd"/>
      <w:proofErr w:type="gramEnd"/>
      <w:r>
        <w:t xml:space="preserve">} </w:t>
      </w:r>
      <w:proofErr w:type="gramStart"/>
      <w:r>
        <w:t xml:space="preserve">{ </w:t>
      </w:r>
      <w:proofErr w:type="spellStart"/>
      <w:r>
        <w:t>insertC</w:t>
      </w:r>
      <w:proofErr w:type="spellEnd"/>
      <w:proofErr w:type="gramEnd"/>
      <w:r>
        <w:t>(</w:t>
      </w:r>
      <w:proofErr w:type="spellStart"/>
      <w:r>
        <w:t>yytext</w:t>
      </w:r>
      <w:proofErr w:type="spellEnd"/>
      <w:r>
        <w:t>, "</w:t>
      </w:r>
      <w:proofErr w:type="spellStart"/>
      <w:r>
        <w:t>floatingpconst</w:t>
      </w:r>
      <w:proofErr w:type="spellEnd"/>
      <w:r>
        <w:t>"); }</w:t>
      </w:r>
    </w:p>
    <w:p w:rsidR="009D1CA2" w:rsidRDefault="009D1CA2" w:rsidP="009D1CA2">
      <w:r>
        <w:t>{</w:t>
      </w:r>
      <w:proofErr w:type="gramStart"/>
      <w:r>
        <w:t>identifier</w:t>
      </w:r>
      <w:proofErr w:type="gramEnd"/>
      <w:r>
        <w:t xml:space="preserve">} </w:t>
      </w:r>
      <w:proofErr w:type="gramStart"/>
      <w:r>
        <w:t>{ insert</w:t>
      </w:r>
      <w:proofErr w:type="gramEnd"/>
      <w:r>
        <w:t>(</w:t>
      </w:r>
      <w:proofErr w:type="spellStart"/>
      <w:r>
        <w:t>yytext</w:t>
      </w:r>
      <w:proofErr w:type="spellEnd"/>
      <w:r>
        <w:t>, "identifier"); }</w:t>
      </w:r>
    </w:p>
    <w:p w:rsidR="009D1CA2" w:rsidRDefault="009D1CA2" w:rsidP="009D1CA2">
      <w:r>
        <w:t>{</w:t>
      </w:r>
      <w:proofErr w:type="spellStart"/>
      <w:r>
        <w:t>a_operators</w:t>
      </w:r>
      <w:proofErr w:type="spellEnd"/>
      <w:r>
        <w:t xml:space="preserve">} </w:t>
      </w:r>
      <w:proofErr w:type="gramStart"/>
      <w:r>
        <w:t>{ insert</w:t>
      </w:r>
      <w:proofErr w:type="gramEnd"/>
      <w:r>
        <w:t>(</w:t>
      </w:r>
      <w:proofErr w:type="spellStart"/>
      <w:r>
        <w:t>yytext</w:t>
      </w:r>
      <w:proofErr w:type="spellEnd"/>
      <w:r>
        <w:t>, "arithmetic"); }</w:t>
      </w:r>
    </w:p>
    <w:p w:rsidR="009D1CA2" w:rsidRDefault="009D1CA2" w:rsidP="009D1CA2">
      <w:r>
        <w:t>{</w:t>
      </w:r>
      <w:proofErr w:type="spellStart"/>
      <w:r>
        <w:t>r_operators</w:t>
      </w:r>
      <w:proofErr w:type="spellEnd"/>
      <w:r>
        <w:t xml:space="preserve">} </w:t>
      </w:r>
      <w:proofErr w:type="gramStart"/>
      <w:r>
        <w:t>{ insert</w:t>
      </w:r>
      <w:proofErr w:type="gramEnd"/>
      <w:r>
        <w:t>(</w:t>
      </w:r>
      <w:proofErr w:type="spellStart"/>
      <w:r>
        <w:t>yytext</w:t>
      </w:r>
      <w:proofErr w:type="spellEnd"/>
      <w:r>
        <w:t>, "relational"); }</w:t>
      </w:r>
    </w:p>
    <w:p w:rsidR="009D1CA2" w:rsidRDefault="009D1CA2" w:rsidP="009D1CA2">
      <w:r>
        <w:t>{</w:t>
      </w:r>
      <w:proofErr w:type="spellStart"/>
      <w:proofErr w:type="gramStart"/>
      <w:r>
        <w:t>oBracket</w:t>
      </w:r>
      <w:proofErr w:type="spellEnd"/>
      <w:proofErr w:type="gramEnd"/>
      <w:r>
        <w:t xml:space="preserve">} </w:t>
      </w:r>
      <w:proofErr w:type="gramStart"/>
      <w:r>
        <w:t>{ insert</w:t>
      </w:r>
      <w:proofErr w:type="gramEnd"/>
      <w:r>
        <w:t>(</w:t>
      </w:r>
      <w:proofErr w:type="spellStart"/>
      <w:r>
        <w:t>yytext</w:t>
      </w:r>
      <w:proofErr w:type="spellEnd"/>
      <w:r>
        <w:t>, "</w:t>
      </w:r>
      <w:proofErr w:type="spellStart"/>
      <w:r>
        <w:t>openBracket</w:t>
      </w:r>
      <w:proofErr w:type="spellEnd"/>
      <w:r>
        <w:t>"); ++</w:t>
      </w:r>
      <w:proofErr w:type="spellStart"/>
      <w:r>
        <w:t>cnto</w:t>
      </w:r>
      <w:proofErr w:type="spellEnd"/>
      <w:r>
        <w:t>; }</w:t>
      </w:r>
    </w:p>
    <w:p w:rsidR="009D1CA2" w:rsidRDefault="009D1CA2" w:rsidP="009D1CA2">
      <w:r>
        <w:t>{</w:t>
      </w:r>
      <w:proofErr w:type="spellStart"/>
      <w:proofErr w:type="gramStart"/>
      <w:r>
        <w:t>cBracket</w:t>
      </w:r>
      <w:proofErr w:type="spellEnd"/>
      <w:proofErr w:type="gramEnd"/>
      <w:r>
        <w:t xml:space="preserve">} </w:t>
      </w:r>
      <w:proofErr w:type="gramStart"/>
      <w:r>
        <w:t>{ insert</w:t>
      </w:r>
      <w:proofErr w:type="gramEnd"/>
      <w:r>
        <w:t>(</w:t>
      </w:r>
      <w:proofErr w:type="spellStart"/>
      <w:r>
        <w:t>yytext</w:t>
      </w:r>
      <w:proofErr w:type="spellEnd"/>
      <w:r>
        <w:t>, "</w:t>
      </w:r>
      <w:proofErr w:type="spellStart"/>
      <w:r>
        <w:t>closeBracket</w:t>
      </w:r>
      <w:proofErr w:type="spellEnd"/>
      <w:r>
        <w:t>"); ++</w:t>
      </w:r>
      <w:proofErr w:type="spellStart"/>
      <w:r>
        <w:t>cntc</w:t>
      </w:r>
      <w:proofErr w:type="spellEnd"/>
      <w:r>
        <w:t>; }</w:t>
      </w:r>
    </w:p>
    <w:p w:rsidR="009D1CA2" w:rsidRDefault="009D1CA2" w:rsidP="009D1CA2">
      <w:r>
        <w:t>{</w:t>
      </w:r>
      <w:proofErr w:type="spellStart"/>
      <w:proofErr w:type="gramStart"/>
      <w:r>
        <w:t>oPara</w:t>
      </w:r>
      <w:proofErr w:type="spellEnd"/>
      <w:proofErr w:type="gramEnd"/>
      <w:r>
        <w:t xml:space="preserve">} </w:t>
      </w:r>
      <w:proofErr w:type="gramStart"/>
      <w:r>
        <w:t>{ insert</w:t>
      </w:r>
      <w:proofErr w:type="gramEnd"/>
      <w:r>
        <w:t>(</w:t>
      </w:r>
      <w:proofErr w:type="spellStart"/>
      <w:r>
        <w:t>yytext</w:t>
      </w:r>
      <w:proofErr w:type="spellEnd"/>
      <w:r>
        <w:t>, "</w:t>
      </w:r>
      <w:proofErr w:type="spellStart"/>
      <w:r>
        <w:t>openaPara</w:t>
      </w:r>
      <w:proofErr w:type="spellEnd"/>
      <w:r>
        <w:t>"); }</w:t>
      </w:r>
    </w:p>
    <w:p w:rsidR="009D1CA2" w:rsidRDefault="009D1CA2" w:rsidP="009D1CA2">
      <w:r>
        <w:t>{</w:t>
      </w:r>
      <w:proofErr w:type="spellStart"/>
      <w:proofErr w:type="gramStart"/>
      <w:r>
        <w:t>cPara</w:t>
      </w:r>
      <w:proofErr w:type="spellEnd"/>
      <w:proofErr w:type="gramEnd"/>
      <w:r>
        <w:t xml:space="preserve">} </w:t>
      </w:r>
      <w:proofErr w:type="gramStart"/>
      <w:r>
        <w:t>{ insert</w:t>
      </w:r>
      <w:proofErr w:type="gramEnd"/>
      <w:r>
        <w:t>(</w:t>
      </w:r>
      <w:proofErr w:type="spellStart"/>
      <w:r>
        <w:t>yytext</w:t>
      </w:r>
      <w:proofErr w:type="spellEnd"/>
      <w:r>
        <w:t>, "</w:t>
      </w:r>
      <w:proofErr w:type="spellStart"/>
      <w:r>
        <w:t>closePara</w:t>
      </w:r>
      <w:proofErr w:type="spellEnd"/>
      <w:r>
        <w:t>"); }</w:t>
      </w:r>
    </w:p>
    <w:p w:rsidR="009D1CA2" w:rsidRDefault="009D1CA2" w:rsidP="009D1CA2">
      <w:r>
        <w:t>{</w:t>
      </w:r>
      <w:proofErr w:type="spellStart"/>
      <w:r>
        <w:t>assignment_op</w:t>
      </w:r>
      <w:proofErr w:type="spellEnd"/>
      <w:r>
        <w:t xml:space="preserve">} </w:t>
      </w:r>
      <w:proofErr w:type="gramStart"/>
      <w:r>
        <w:t>{ insert</w:t>
      </w:r>
      <w:proofErr w:type="gramEnd"/>
      <w:r>
        <w:t>(</w:t>
      </w:r>
      <w:proofErr w:type="spellStart"/>
      <w:r>
        <w:t>yytext</w:t>
      </w:r>
      <w:proofErr w:type="spellEnd"/>
      <w:r>
        <w:t>, "</w:t>
      </w:r>
      <w:proofErr w:type="spellStart"/>
      <w:r>
        <w:t>assignment_op</w:t>
      </w:r>
      <w:proofErr w:type="spellEnd"/>
      <w:r>
        <w:t>"); }</w:t>
      </w:r>
    </w:p>
    <w:p w:rsidR="009D1CA2" w:rsidRDefault="009D1CA2" w:rsidP="009D1CA2">
      <w:r>
        <w:t>[\r</w:t>
      </w:r>
      <w:proofErr w:type="gramStart"/>
      <w:r>
        <w:t>] ;</w:t>
      </w:r>
      <w:proofErr w:type="gramEnd"/>
    </w:p>
    <w:p w:rsidR="009D1CA2" w:rsidRDefault="009D1CA2" w:rsidP="009D1CA2">
      <w:r>
        <w:t>[\n</w:t>
      </w:r>
      <w:proofErr w:type="gramStart"/>
      <w:r>
        <w:t>] ;</w:t>
      </w:r>
      <w:proofErr w:type="gramEnd"/>
    </w:p>
    <w:p w:rsidR="009D1CA2" w:rsidRDefault="009D1CA2" w:rsidP="009D1CA2">
      <w:r>
        <w:t>[\t</w:t>
      </w:r>
      <w:proofErr w:type="gramStart"/>
      <w:r>
        <w:t>] ;</w:t>
      </w:r>
      <w:proofErr w:type="gramEnd"/>
    </w:p>
    <w:p w:rsidR="009D1CA2" w:rsidRDefault="009D1CA2" w:rsidP="009D1CA2">
      <w:r>
        <w:t>: ;</w:t>
      </w:r>
    </w:p>
    <w:p w:rsidR="009D1CA2" w:rsidRDefault="009D1CA2" w:rsidP="009D1CA2">
      <w:r>
        <w:t>, ;</w:t>
      </w:r>
    </w:p>
    <w:p w:rsidR="009D1CA2" w:rsidRDefault="009D1CA2" w:rsidP="009D1CA2">
      <w:r>
        <w:t>[ ] ;</w:t>
      </w:r>
    </w:p>
    <w:p w:rsidR="009D1CA2" w:rsidRDefault="009D1CA2" w:rsidP="009D1CA2">
      <w:r>
        <w:t xml:space="preserve">. </w:t>
      </w:r>
      <w:proofErr w:type="gramStart"/>
      <w:r>
        <w:t xml:space="preserve">{ </w:t>
      </w:r>
      <w:proofErr w:type="spellStart"/>
      <w:r>
        <w:t>printf</w:t>
      </w:r>
      <w:proofErr w:type="spellEnd"/>
      <w:proofErr w:type="gramEnd"/>
      <w:r>
        <w:t xml:space="preserve">("%s error\n", </w:t>
      </w:r>
      <w:proofErr w:type="spellStart"/>
      <w:r>
        <w:t>yytext</w:t>
      </w:r>
      <w:proofErr w:type="spellEnd"/>
      <w:r>
        <w:t>);}</w:t>
      </w:r>
    </w:p>
    <w:p w:rsidR="009D1CA2" w:rsidRDefault="009D1CA2" w:rsidP="009D1CA2">
      <w:r>
        <w:t>%%</w:t>
      </w:r>
    </w:p>
    <w:p w:rsidR="009D1CA2" w:rsidRDefault="009D1CA2" w:rsidP="009D1CA2">
      <w:proofErr w:type="gramStart"/>
      <w:r>
        <w:lastRenderedPageBreak/>
        <w:t>void</w:t>
      </w:r>
      <w:proofErr w:type="gramEnd"/>
      <w:r>
        <w:t xml:space="preserve"> main()</w:t>
      </w:r>
    </w:p>
    <w:p w:rsidR="009D1CA2" w:rsidRDefault="009D1CA2" w:rsidP="009D1CA2">
      <w:r>
        <w:t>{</w:t>
      </w:r>
    </w:p>
    <w:p w:rsidR="009D1CA2" w:rsidRDefault="009D1CA2" w:rsidP="009D1CA2">
      <w:r>
        <w:t xml:space="preserve">    </w:t>
      </w:r>
      <w:proofErr w:type="spellStart"/>
      <w:proofErr w:type="gramStart"/>
      <w:r>
        <w:t>yyin</w:t>
      </w:r>
      <w:proofErr w:type="spellEnd"/>
      <w:r>
        <w:t>=</w:t>
      </w:r>
      <w:proofErr w:type="spellStart"/>
      <w:proofErr w:type="gramEnd"/>
      <w:r>
        <w:t>fopen</w:t>
      </w:r>
      <w:proofErr w:type="spellEnd"/>
      <w:r>
        <w:t>("</w:t>
      </w:r>
      <w:proofErr w:type="spellStart"/>
      <w:r>
        <w:t>NoErrorFile.txt","r</w:t>
      </w:r>
      <w:proofErr w:type="spellEnd"/>
      <w:r>
        <w:t>");</w:t>
      </w:r>
    </w:p>
    <w:p w:rsidR="009D1CA2" w:rsidRDefault="009D1CA2" w:rsidP="009D1CA2">
      <w:r>
        <w:t xml:space="preserve">    </w:t>
      </w:r>
      <w:proofErr w:type="spellStart"/>
      <w:proofErr w:type="gramStart"/>
      <w:r>
        <w:t>yylex</w:t>
      </w:r>
      <w:proofErr w:type="spellEnd"/>
      <w:r>
        <w:t>(</w:t>
      </w:r>
      <w:proofErr w:type="gramEnd"/>
      <w:r>
        <w:t>);</w:t>
      </w:r>
    </w:p>
    <w:p w:rsidR="009D1CA2" w:rsidRDefault="009D1CA2" w:rsidP="009D1CA2">
      <w:r>
        <w:t xml:space="preserve">    </w:t>
      </w:r>
      <w:proofErr w:type="gramStart"/>
      <w:r>
        <w:t>if(</w:t>
      </w:r>
      <w:proofErr w:type="spellStart"/>
      <w:proofErr w:type="gramEnd"/>
      <w:r>
        <w:t>cnto</w:t>
      </w:r>
      <w:proofErr w:type="spellEnd"/>
      <w:r>
        <w:t>!=</w:t>
      </w:r>
      <w:proofErr w:type="spellStart"/>
      <w:r>
        <w:t>cntc</w:t>
      </w:r>
      <w:proofErr w:type="spellEnd"/>
      <w:r>
        <w:t>)</w:t>
      </w:r>
    </w:p>
    <w:p w:rsidR="009D1CA2" w:rsidRDefault="009D1CA2" w:rsidP="009D1CA2">
      <w:r>
        <w:t xml:space="preserve">    {</w:t>
      </w:r>
    </w:p>
    <w:p w:rsidR="009D1CA2" w:rsidRDefault="009D1CA2" w:rsidP="009D1CA2">
      <w:r>
        <w:tab/>
      </w:r>
      <w:proofErr w:type="spellStart"/>
      <w:proofErr w:type="gramStart"/>
      <w:r>
        <w:t>printf</w:t>
      </w:r>
      <w:proofErr w:type="spellEnd"/>
      <w:r>
        <w:t>(</w:t>
      </w:r>
      <w:proofErr w:type="gramEnd"/>
      <w:r>
        <w:t>"\</w:t>
      </w:r>
      <w:proofErr w:type="spellStart"/>
      <w:r>
        <w:t>nParenthesis</w:t>
      </w:r>
      <w:proofErr w:type="spellEnd"/>
      <w:r>
        <w:t xml:space="preserve"> error!");</w:t>
      </w:r>
    </w:p>
    <w:p w:rsidR="009D1CA2" w:rsidRDefault="009D1CA2" w:rsidP="009D1CA2">
      <w:r>
        <w:t xml:space="preserve">    }</w:t>
      </w:r>
    </w:p>
    <w:p w:rsidR="009D1CA2" w:rsidRDefault="009D1CA2" w:rsidP="009D1CA2">
      <w:r>
        <w:t xml:space="preserve">    </w:t>
      </w:r>
      <w:proofErr w:type="gramStart"/>
      <w:r>
        <w:t>Display(</w:t>
      </w:r>
      <w:proofErr w:type="gramEnd"/>
      <w:r>
        <w:t>);</w:t>
      </w:r>
    </w:p>
    <w:p w:rsidR="009D1CA2" w:rsidRDefault="009D1CA2" w:rsidP="009D1CA2">
      <w:r>
        <w:t xml:space="preserve">    </w:t>
      </w:r>
      <w:proofErr w:type="spellStart"/>
      <w:proofErr w:type="gramStart"/>
      <w:r>
        <w:t>printf</w:t>
      </w:r>
      <w:proofErr w:type="spellEnd"/>
      <w:r>
        <w:t>(</w:t>
      </w:r>
      <w:proofErr w:type="gramEnd"/>
      <w:r>
        <w:t>"\n\n");</w:t>
      </w:r>
    </w:p>
    <w:p w:rsidR="009D1CA2" w:rsidRDefault="009D1CA2" w:rsidP="009D1CA2">
      <w:r>
        <w:t xml:space="preserve">    </w:t>
      </w:r>
      <w:proofErr w:type="spellStart"/>
      <w:proofErr w:type="gramStart"/>
      <w:r>
        <w:t>DisplayC</w:t>
      </w:r>
      <w:proofErr w:type="spellEnd"/>
      <w:r>
        <w:t>(</w:t>
      </w:r>
      <w:proofErr w:type="gramEnd"/>
      <w:r>
        <w:t>);</w:t>
      </w:r>
    </w:p>
    <w:p w:rsidR="009D1CA2" w:rsidRDefault="009D1CA2" w:rsidP="009D1CA2">
      <w:r>
        <w:t>}</w:t>
      </w:r>
    </w:p>
    <w:p w:rsidR="009D1CA2" w:rsidRDefault="009D1CA2" w:rsidP="009D1CA2"/>
    <w:p w:rsidR="009D1CA2" w:rsidRDefault="009D1CA2" w:rsidP="009D1CA2">
      <w:proofErr w:type="spellStart"/>
      <w:proofErr w:type="gramStart"/>
      <w:r>
        <w:t>int</w:t>
      </w:r>
      <w:proofErr w:type="spellEnd"/>
      <w:proofErr w:type="gramEnd"/>
      <w:r>
        <w:t xml:space="preserve"> </w:t>
      </w:r>
      <w:proofErr w:type="spellStart"/>
      <w:r>
        <w:t>yywrap</w:t>
      </w:r>
      <w:proofErr w:type="spellEnd"/>
      <w:r>
        <w:t>()</w:t>
      </w:r>
    </w:p>
    <w:p w:rsidR="009D1CA2" w:rsidRDefault="009D1CA2" w:rsidP="009D1CA2">
      <w:r>
        <w:t>{</w:t>
      </w:r>
    </w:p>
    <w:p w:rsidR="009D1CA2" w:rsidRDefault="009D1CA2" w:rsidP="009D1CA2">
      <w:r>
        <w:t xml:space="preserve">    </w:t>
      </w:r>
      <w:proofErr w:type="gramStart"/>
      <w:r>
        <w:t>return(</w:t>
      </w:r>
      <w:proofErr w:type="gramEnd"/>
      <w:r>
        <w:t>1);</w:t>
      </w:r>
    </w:p>
    <w:p w:rsidR="009D1CA2" w:rsidRPr="009D1CA2" w:rsidRDefault="009D1CA2" w:rsidP="009D1CA2">
      <w:r>
        <w:t>}</w:t>
      </w:r>
    </w:p>
    <w:p w:rsidR="009D1CA2" w:rsidRPr="009D1CA2" w:rsidRDefault="009D1CA2" w:rsidP="009D1CA2"/>
    <w:sectPr w:rsidR="009D1CA2" w:rsidRPr="009D1CA2">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48F" w:rsidRDefault="00D1448F" w:rsidP="00C6554A">
      <w:pPr>
        <w:spacing w:before="0" w:after="0" w:line="240" w:lineRule="auto"/>
      </w:pPr>
      <w:r>
        <w:separator/>
      </w:r>
    </w:p>
  </w:endnote>
  <w:endnote w:type="continuationSeparator" w:id="0">
    <w:p w:rsidR="00D1448F" w:rsidRDefault="00D1448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5F23B8">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48F" w:rsidRDefault="00D1448F" w:rsidP="00C6554A">
      <w:pPr>
        <w:spacing w:before="0" w:after="0" w:line="240" w:lineRule="auto"/>
      </w:pPr>
      <w:r>
        <w:separator/>
      </w:r>
    </w:p>
  </w:footnote>
  <w:footnote w:type="continuationSeparator" w:id="0">
    <w:p w:rsidR="00D1448F" w:rsidRDefault="00D1448F"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9070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A2"/>
    <w:rsid w:val="001904A6"/>
    <w:rsid w:val="002554CD"/>
    <w:rsid w:val="00293B83"/>
    <w:rsid w:val="002B4294"/>
    <w:rsid w:val="00333D0D"/>
    <w:rsid w:val="00405417"/>
    <w:rsid w:val="004911B9"/>
    <w:rsid w:val="004A531A"/>
    <w:rsid w:val="004B11C6"/>
    <w:rsid w:val="004C049F"/>
    <w:rsid w:val="004E73B5"/>
    <w:rsid w:val="005000E2"/>
    <w:rsid w:val="005D19A2"/>
    <w:rsid w:val="005F23B8"/>
    <w:rsid w:val="00653F74"/>
    <w:rsid w:val="006A3CE7"/>
    <w:rsid w:val="00762500"/>
    <w:rsid w:val="007C66B0"/>
    <w:rsid w:val="00862B73"/>
    <w:rsid w:val="009D1CA2"/>
    <w:rsid w:val="009D6AC7"/>
    <w:rsid w:val="00AD4285"/>
    <w:rsid w:val="00B07285"/>
    <w:rsid w:val="00C42605"/>
    <w:rsid w:val="00C6554A"/>
    <w:rsid w:val="00D1448F"/>
    <w:rsid w:val="00D655D8"/>
    <w:rsid w:val="00ED7C44"/>
    <w:rsid w:val="00F1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51637C-C6FA-4774-B538-BAAA352E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2486">
      <w:bodyDiv w:val="1"/>
      <w:marLeft w:val="0"/>
      <w:marRight w:val="0"/>
      <w:marTop w:val="0"/>
      <w:marBottom w:val="0"/>
      <w:divBdr>
        <w:top w:val="none" w:sz="0" w:space="0" w:color="auto"/>
        <w:left w:val="none" w:sz="0" w:space="0" w:color="auto"/>
        <w:bottom w:val="none" w:sz="0" w:space="0" w:color="auto"/>
        <w:right w:val="none" w:sz="0" w:space="0" w:color="auto"/>
      </w:divBdr>
      <w:divsChild>
        <w:div w:id="755974782">
          <w:marLeft w:val="0"/>
          <w:marRight w:val="0"/>
          <w:marTop w:val="0"/>
          <w:marBottom w:val="0"/>
          <w:divBdr>
            <w:top w:val="none" w:sz="0" w:space="0" w:color="auto"/>
            <w:left w:val="none" w:sz="0" w:space="0" w:color="auto"/>
            <w:bottom w:val="none" w:sz="0" w:space="0" w:color="auto"/>
            <w:right w:val="none" w:sz="0" w:space="0" w:color="auto"/>
          </w:divBdr>
        </w:div>
        <w:div w:id="1835142053">
          <w:marLeft w:val="0"/>
          <w:marRight w:val="0"/>
          <w:marTop w:val="0"/>
          <w:marBottom w:val="0"/>
          <w:divBdr>
            <w:top w:val="none" w:sz="0" w:space="0" w:color="auto"/>
            <w:left w:val="none" w:sz="0" w:space="0" w:color="auto"/>
            <w:bottom w:val="none" w:sz="0" w:space="0" w:color="auto"/>
            <w:right w:val="none" w:sz="0" w:space="0" w:color="auto"/>
          </w:divBdr>
        </w:div>
        <w:div w:id="1437630299">
          <w:marLeft w:val="0"/>
          <w:marRight w:val="0"/>
          <w:marTop w:val="0"/>
          <w:marBottom w:val="0"/>
          <w:divBdr>
            <w:top w:val="none" w:sz="0" w:space="0" w:color="auto"/>
            <w:left w:val="none" w:sz="0" w:space="0" w:color="auto"/>
            <w:bottom w:val="none" w:sz="0" w:space="0" w:color="auto"/>
            <w:right w:val="none" w:sz="0" w:space="0" w:color="auto"/>
          </w:divBdr>
        </w:div>
        <w:div w:id="86463913">
          <w:marLeft w:val="0"/>
          <w:marRight w:val="0"/>
          <w:marTop w:val="0"/>
          <w:marBottom w:val="0"/>
          <w:divBdr>
            <w:top w:val="none" w:sz="0" w:space="0" w:color="auto"/>
            <w:left w:val="none" w:sz="0" w:space="0" w:color="auto"/>
            <w:bottom w:val="none" w:sz="0" w:space="0" w:color="auto"/>
            <w:right w:val="none" w:sz="0" w:space="0" w:color="auto"/>
          </w:divBdr>
        </w:div>
        <w:div w:id="1216812366">
          <w:marLeft w:val="0"/>
          <w:marRight w:val="0"/>
          <w:marTop w:val="0"/>
          <w:marBottom w:val="0"/>
          <w:divBdr>
            <w:top w:val="none" w:sz="0" w:space="0" w:color="auto"/>
            <w:left w:val="none" w:sz="0" w:space="0" w:color="auto"/>
            <w:bottom w:val="none" w:sz="0" w:space="0" w:color="auto"/>
            <w:right w:val="none" w:sz="0" w:space="0" w:color="auto"/>
          </w:divBdr>
        </w:div>
        <w:div w:id="1291518156">
          <w:marLeft w:val="0"/>
          <w:marRight w:val="0"/>
          <w:marTop w:val="0"/>
          <w:marBottom w:val="0"/>
          <w:divBdr>
            <w:top w:val="none" w:sz="0" w:space="0" w:color="auto"/>
            <w:left w:val="none" w:sz="0" w:space="0" w:color="auto"/>
            <w:bottom w:val="none" w:sz="0" w:space="0" w:color="auto"/>
            <w:right w:val="none" w:sz="0" w:space="0" w:color="auto"/>
          </w:divBdr>
        </w:div>
        <w:div w:id="265578321">
          <w:marLeft w:val="0"/>
          <w:marRight w:val="0"/>
          <w:marTop w:val="0"/>
          <w:marBottom w:val="0"/>
          <w:divBdr>
            <w:top w:val="none" w:sz="0" w:space="0" w:color="auto"/>
            <w:left w:val="none" w:sz="0" w:space="0" w:color="auto"/>
            <w:bottom w:val="none" w:sz="0" w:space="0" w:color="auto"/>
            <w:right w:val="none" w:sz="0" w:space="0" w:color="auto"/>
          </w:divBdr>
        </w:div>
        <w:div w:id="1066294485">
          <w:marLeft w:val="0"/>
          <w:marRight w:val="0"/>
          <w:marTop w:val="0"/>
          <w:marBottom w:val="0"/>
          <w:divBdr>
            <w:top w:val="none" w:sz="0" w:space="0" w:color="auto"/>
            <w:left w:val="none" w:sz="0" w:space="0" w:color="auto"/>
            <w:bottom w:val="none" w:sz="0" w:space="0" w:color="auto"/>
            <w:right w:val="none" w:sz="0" w:space="0" w:color="auto"/>
          </w:divBdr>
        </w:div>
        <w:div w:id="210652198">
          <w:marLeft w:val="0"/>
          <w:marRight w:val="0"/>
          <w:marTop w:val="0"/>
          <w:marBottom w:val="0"/>
          <w:divBdr>
            <w:top w:val="none" w:sz="0" w:space="0" w:color="auto"/>
            <w:left w:val="none" w:sz="0" w:space="0" w:color="auto"/>
            <w:bottom w:val="none" w:sz="0" w:space="0" w:color="auto"/>
            <w:right w:val="none" w:sz="0" w:space="0" w:color="auto"/>
          </w:divBdr>
        </w:div>
        <w:div w:id="2111966042">
          <w:marLeft w:val="0"/>
          <w:marRight w:val="0"/>
          <w:marTop w:val="0"/>
          <w:marBottom w:val="0"/>
          <w:divBdr>
            <w:top w:val="none" w:sz="0" w:space="0" w:color="auto"/>
            <w:left w:val="none" w:sz="0" w:space="0" w:color="auto"/>
            <w:bottom w:val="none" w:sz="0" w:space="0" w:color="auto"/>
            <w:right w:val="none" w:sz="0" w:space="0" w:color="auto"/>
          </w:divBdr>
        </w:div>
        <w:div w:id="44723767">
          <w:marLeft w:val="0"/>
          <w:marRight w:val="0"/>
          <w:marTop w:val="0"/>
          <w:marBottom w:val="0"/>
          <w:divBdr>
            <w:top w:val="none" w:sz="0" w:space="0" w:color="auto"/>
            <w:left w:val="none" w:sz="0" w:space="0" w:color="auto"/>
            <w:bottom w:val="none" w:sz="0" w:space="0" w:color="auto"/>
            <w:right w:val="none" w:sz="0" w:space="0" w:color="auto"/>
          </w:divBdr>
        </w:div>
        <w:div w:id="1352797019">
          <w:marLeft w:val="0"/>
          <w:marRight w:val="0"/>
          <w:marTop w:val="0"/>
          <w:marBottom w:val="0"/>
          <w:divBdr>
            <w:top w:val="none" w:sz="0" w:space="0" w:color="auto"/>
            <w:left w:val="none" w:sz="0" w:space="0" w:color="auto"/>
            <w:bottom w:val="none" w:sz="0" w:space="0" w:color="auto"/>
            <w:right w:val="none" w:sz="0" w:space="0" w:color="auto"/>
          </w:divBdr>
        </w:div>
        <w:div w:id="477889094">
          <w:marLeft w:val="0"/>
          <w:marRight w:val="0"/>
          <w:marTop w:val="0"/>
          <w:marBottom w:val="0"/>
          <w:divBdr>
            <w:top w:val="none" w:sz="0" w:space="0" w:color="auto"/>
            <w:left w:val="none" w:sz="0" w:space="0" w:color="auto"/>
            <w:bottom w:val="none" w:sz="0" w:space="0" w:color="auto"/>
            <w:right w:val="none" w:sz="0" w:space="0" w:color="auto"/>
          </w:divBdr>
        </w:div>
        <w:div w:id="1083405889">
          <w:marLeft w:val="0"/>
          <w:marRight w:val="0"/>
          <w:marTop w:val="0"/>
          <w:marBottom w:val="0"/>
          <w:divBdr>
            <w:top w:val="none" w:sz="0" w:space="0" w:color="auto"/>
            <w:left w:val="none" w:sz="0" w:space="0" w:color="auto"/>
            <w:bottom w:val="none" w:sz="0" w:space="0" w:color="auto"/>
            <w:right w:val="none" w:sz="0" w:space="0" w:color="auto"/>
          </w:divBdr>
        </w:div>
        <w:div w:id="1277172802">
          <w:marLeft w:val="0"/>
          <w:marRight w:val="0"/>
          <w:marTop w:val="0"/>
          <w:marBottom w:val="0"/>
          <w:divBdr>
            <w:top w:val="none" w:sz="0" w:space="0" w:color="auto"/>
            <w:left w:val="none" w:sz="0" w:space="0" w:color="auto"/>
            <w:bottom w:val="none" w:sz="0" w:space="0" w:color="auto"/>
            <w:right w:val="none" w:sz="0" w:space="0" w:color="auto"/>
          </w:divBdr>
        </w:div>
        <w:div w:id="782305987">
          <w:marLeft w:val="0"/>
          <w:marRight w:val="0"/>
          <w:marTop w:val="0"/>
          <w:marBottom w:val="0"/>
          <w:divBdr>
            <w:top w:val="none" w:sz="0" w:space="0" w:color="auto"/>
            <w:left w:val="none" w:sz="0" w:space="0" w:color="auto"/>
            <w:bottom w:val="none" w:sz="0" w:space="0" w:color="auto"/>
            <w:right w:val="none" w:sz="0" w:space="0" w:color="auto"/>
          </w:divBdr>
        </w:div>
        <w:div w:id="1646663367">
          <w:marLeft w:val="0"/>
          <w:marRight w:val="0"/>
          <w:marTop w:val="0"/>
          <w:marBottom w:val="0"/>
          <w:divBdr>
            <w:top w:val="none" w:sz="0" w:space="0" w:color="auto"/>
            <w:left w:val="none" w:sz="0" w:space="0" w:color="auto"/>
            <w:bottom w:val="none" w:sz="0" w:space="0" w:color="auto"/>
            <w:right w:val="none" w:sz="0" w:space="0" w:color="auto"/>
          </w:divBdr>
        </w:div>
        <w:div w:id="1647785640">
          <w:marLeft w:val="0"/>
          <w:marRight w:val="0"/>
          <w:marTop w:val="0"/>
          <w:marBottom w:val="0"/>
          <w:divBdr>
            <w:top w:val="none" w:sz="0" w:space="0" w:color="auto"/>
            <w:left w:val="none" w:sz="0" w:space="0" w:color="auto"/>
            <w:bottom w:val="none" w:sz="0" w:space="0" w:color="auto"/>
            <w:right w:val="none" w:sz="0" w:space="0" w:color="auto"/>
          </w:divBdr>
        </w:div>
        <w:div w:id="1774664014">
          <w:marLeft w:val="0"/>
          <w:marRight w:val="0"/>
          <w:marTop w:val="0"/>
          <w:marBottom w:val="0"/>
          <w:divBdr>
            <w:top w:val="none" w:sz="0" w:space="0" w:color="auto"/>
            <w:left w:val="none" w:sz="0" w:space="0" w:color="auto"/>
            <w:bottom w:val="none" w:sz="0" w:space="0" w:color="auto"/>
            <w:right w:val="none" w:sz="0" w:space="0" w:color="auto"/>
          </w:divBdr>
        </w:div>
        <w:div w:id="1956599917">
          <w:marLeft w:val="0"/>
          <w:marRight w:val="0"/>
          <w:marTop w:val="0"/>
          <w:marBottom w:val="0"/>
          <w:divBdr>
            <w:top w:val="none" w:sz="0" w:space="0" w:color="auto"/>
            <w:left w:val="none" w:sz="0" w:space="0" w:color="auto"/>
            <w:bottom w:val="none" w:sz="0" w:space="0" w:color="auto"/>
            <w:right w:val="none" w:sz="0" w:space="0" w:color="auto"/>
          </w:divBdr>
        </w:div>
        <w:div w:id="2112042587">
          <w:marLeft w:val="0"/>
          <w:marRight w:val="0"/>
          <w:marTop w:val="0"/>
          <w:marBottom w:val="0"/>
          <w:divBdr>
            <w:top w:val="none" w:sz="0" w:space="0" w:color="auto"/>
            <w:left w:val="none" w:sz="0" w:space="0" w:color="auto"/>
            <w:bottom w:val="none" w:sz="0" w:space="0" w:color="auto"/>
            <w:right w:val="none" w:sz="0" w:space="0" w:color="auto"/>
          </w:divBdr>
        </w:div>
        <w:div w:id="1747337383">
          <w:marLeft w:val="0"/>
          <w:marRight w:val="0"/>
          <w:marTop w:val="0"/>
          <w:marBottom w:val="0"/>
          <w:divBdr>
            <w:top w:val="none" w:sz="0" w:space="0" w:color="auto"/>
            <w:left w:val="none" w:sz="0" w:space="0" w:color="auto"/>
            <w:bottom w:val="none" w:sz="0" w:space="0" w:color="auto"/>
            <w:right w:val="none" w:sz="0" w:space="0" w:color="auto"/>
          </w:divBdr>
        </w:div>
        <w:div w:id="1397976252">
          <w:marLeft w:val="0"/>
          <w:marRight w:val="0"/>
          <w:marTop w:val="0"/>
          <w:marBottom w:val="0"/>
          <w:divBdr>
            <w:top w:val="none" w:sz="0" w:space="0" w:color="auto"/>
            <w:left w:val="none" w:sz="0" w:space="0" w:color="auto"/>
            <w:bottom w:val="none" w:sz="0" w:space="0" w:color="auto"/>
            <w:right w:val="none" w:sz="0" w:space="0" w:color="auto"/>
          </w:divBdr>
        </w:div>
        <w:div w:id="392235458">
          <w:marLeft w:val="0"/>
          <w:marRight w:val="0"/>
          <w:marTop w:val="0"/>
          <w:marBottom w:val="0"/>
          <w:divBdr>
            <w:top w:val="none" w:sz="0" w:space="0" w:color="auto"/>
            <w:left w:val="none" w:sz="0" w:space="0" w:color="auto"/>
            <w:bottom w:val="none" w:sz="0" w:space="0" w:color="auto"/>
            <w:right w:val="none" w:sz="0" w:space="0" w:color="auto"/>
          </w:divBdr>
        </w:div>
        <w:div w:id="1431193996">
          <w:marLeft w:val="0"/>
          <w:marRight w:val="0"/>
          <w:marTop w:val="0"/>
          <w:marBottom w:val="0"/>
          <w:divBdr>
            <w:top w:val="none" w:sz="0" w:space="0" w:color="auto"/>
            <w:left w:val="none" w:sz="0" w:space="0" w:color="auto"/>
            <w:bottom w:val="none" w:sz="0" w:space="0" w:color="auto"/>
            <w:right w:val="none" w:sz="0" w:space="0" w:color="auto"/>
          </w:divBdr>
        </w:div>
      </w:divsChild>
    </w:div>
    <w:div w:id="1283612785">
      <w:bodyDiv w:val="1"/>
      <w:marLeft w:val="0"/>
      <w:marRight w:val="0"/>
      <w:marTop w:val="0"/>
      <w:marBottom w:val="0"/>
      <w:divBdr>
        <w:top w:val="none" w:sz="0" w:space="0" w:color="auto"/>
        <w:left w:val="none" w:sz="0" w:space="0" w:color="auto"/>
        <w:bottom w:val="none" w:sz="0" w:space="0" w:color="auto"/>
        <w:right w:val="none" w:sz="0" w:space="0" w:color="auto"/>
      </w:divBdr>
    </w:div>
    <w:div w:id="1442534701">
      <w:bodyDiv w:val="1"/>
      <w:marLeft w:val="0"/>
      <w:marRight w:val="0"/>
      <w:marTop w:val="0"/>
      <w:marBottom w:val="0"/>
      <w:divBdr>
        <w:top w:val="none" w:sz="0" w:space="0" w:color="auto"/>
        <w:left w:val="none" w:sz="0" w:space="0" w:color="auto"/>
        <w:bottom w:val="none" w:sz="0" w:space="0" w:color="auto"/>
        <w:right w:val="none" w:sz="0" w:space="0" w:color="auto"/>
      </w:divBdr>
      <w:divsChild>
        <w:div w:id="863790606">
          <w:marLeft w:val="0"/>
          <w:marRight w:val="0"/>
          <w:marTop w:val="0"/>
          <w:marBottom w:val="0"/>
          <w:divBdr>
            <w:top w:val="none" w:sz="0" w:space="0" w:color="auto"/>
            <w:left w:val="none" w:sz="0" w:space="0" w:color="auto"/>
            <w:bottom w:val="none" w:sz="0" w:space="0" w:color="auto"/>
            <w:right w:val="none" w:sz="0" w:space="0" w:color="auto"/>
          </w:divBdr>
        </w:div>
        <w:div w:id="992176607">
          <w:marLeft w:val="0"/>
          <w:marRight w:val="0"/>
          <w:marTop w:val="0"/>
          <w:marBottom w:val="0"/>
          <w:divBdr>
            <w:top w:val="none" w:sz="0" w:space="0" w:color="auto"/>
            <w:left w:val="none" w:sz="0" w:space="0" w:color="auto"/>
            <w:bottom w:val="none" w:sz="0" w:space="0" w:color="auto"/>
            <w:right w:val="none" w:sz="0" w:space="0" w:color="auto"/>
          </w:divBdr>
        </w:div>
        <w:div w:id="952174563">
          <w:marLeft w:val="0"/>
          <w:marRight w:val="0"/>
          <w:marTop w:val="0"/>
          <w:marBottom w:val="0"/>
          <w:divBdr>
            <w:top w:val="none" w:sz="0" w:space="0" w:color="auto"/>
            <w:left w:val="none" w:sz="0" w:space="0" w:color="auto"/>
            <w:bottom w:val="none" w:sz="0" w:space="0" w:color="auto"/>
            <w:right w:val="none" w:sz="0" w:space="0" w:color="auto"/>
          </w:divBdr>
        </w:div>
        <w:div w:id="177349827">
          <w:marLeft w:val="0"/>
          <w:marRight w:val="0"/>
          <w:marTop w:val="0"/>
          <w:marBottom w:val="0"/>
          <w:divBdr>
            <w:top w:val="none" w:sz="0" w:space="0" w:color="auto"/>
            <w:left w:val="none" w:sz="0" w:space="0" w:color="auto"/>
            <w:bottom w:val="none" w:sz="0" w:space="0" w:color="auto"/>
            <w:right w:val="none" w:sz="0" w:space="0" w:color="auto"/>
          </w:divBdr>
        </w:div>
        <w:div w:id="1905335879">
          <w:marLeft w:val="0"/>
          <w:marRight w:val="0"/>
          <w:marTop w:val="0"/>
          <w:marBottom w:val="0"/>
          <w:divBdr>
            <w:top w:val="none" w:sz="0" w:space="0" w:color="auto"/>
            <w:left w:val="none" w:sz="0" w:space="0" w:color="auto"/>
            <w:bottom w:val="none" w:sz="0" w:space="0" w:color="auto"/>
            <w:right w:val="none" w:sz="0" w:space="0" w:color="auto"/>
          </w:divBdr>
        </w:div>
        <w:div w:id="710302429">
          <w:marLeft w:val="0"/>
          <w:marRight w:val="0"/>
          <w:marTop w:val="0"/>
          <w:marBottom w:val="0"/>
          <w:divBdr>
            <w:top w:val="none" w:sz="0" w:space="0" w:color="auto"/>
            <w:left w:val="none" w:sz="0" w:space="0" w:color="auto"/>
            <w:bottom w:val="none" w:sz="0" w:space="0" w:color="auto"/>
            <w:right w:val="none" w:sz="0" w:space="0" w:color="auto"/>
          </w:divBdr>
        </w:div>
        <w:div w:id="83191612">
          <w:marLeft w:val="0"/>
          <w:marRight w:val="0"/>
          <w:marTop w:val="0"/>
          <w:marBottom w:val="0"/>
          <w:divBdr>
            <w:top w:val="none" w:sz="0" w:space="0" w:color="auto"/>
            <w:left w:val="none" w:sz="0" w:space="0" w:color="auto"/>
            <w:bottom w:val="none" w:sz="0" w:space="0" w:color="auto"/>
            <w:right w:val="none" w:sz="0" w:space="0" w:color="auto"/>
          </w:divBdr>
        </w:div>
        <w:div w:id="107548542">
          <w:marLeft w:val="0"/>
          <w:marRight w:val="0"/>
          <w:marTop w:val="0"/>
          <w:marBottom w:val="0"/>
          <w:divBdr>
            <w:top w:val="none" w:sz="0" w:space="0" w:color="auto"/>
            <w:left w:val="none" w:sz="0" w:space="0" w:color="auto"/>
            <w:bottom w:val="none" w:sz="0" w:space="0" w:color="auto"/>
            <w:right w:val="none" w:sz="0" w:space="0" w:color="auto"/>
          </w:divBdr>
        </w:div>
        <w:div w:id="1487818431">
          <w:marLeft w:val="0"/>
          <w:marRight w:val="0"/>
          <w:marTop w:val="0"/>
          <w:marBottom w:val="0"/>
          <w:divBdr>
            <w:top w:val="none" w:sz="0" w:space="0" w:color="auto"/>
            <w:left w:val="none" w:sz="0" w:space="0" w:color="auto"/>
            <w:bottom w:val="none" w:sz="0" w:space="0" w:color="auto"/>
            <w:right w:val="none" w:sz="0" w:space="0" w:color="auto"/>
          </w:divBdr>
        </w:div>
        <w:div w:id="638530559">
          <w:marLeft w:val="0"/>
          <w:marRight w:val="0"/>
          <w:marTop w:val="0"/>
          <w:marBottom w:val="0"/>
          <w:divBdr>
            <w:top w:val="none" w:sz="0" w:space="0" w:color="auto"/>
            <w:left w:val="none" w:sz="0" w:space="0" w:color="auto"/>
            <w:bottom w:val="none" w:sz="0" w:space="0" w:color="auto"/>
            <w:right w:val="none" w:sz="0" w:space="0" w:color="auto"/>
          </w:divBdr>
        </w:div>
        <w:div w:id="1302270776">
          <w:marLeft w:val="0"/>
          <w:marRight w:val="0"/>
          <w:marTop w:val="0"/>
          <w:marBottom w:val="0"/>
          <w:divBdr>
            <w:top w:val="none" w:sz="0" w:space="0" w:color="auto"/>
            <w:left w:val="none" w:sz="0" w:space="0" w:color="auto"/>
            <w:bottom w:val="none" w:sz="0" w:space="0" w:color="auto"/>
            <w:right w:val="none" w:sz="0" w:space="0" w:color="auto"/>
          </w:divBdr>
        </w:div>
        <w:div w:id="1173881771">
          <w:marLeft w:val="0"/>
          <w:marRight w:val="0"/>
          <w:marTop w:val="0"/>
          <w:marBottom w:val="0"/>
          <w:divBdr>
            <w:top w:val="none" w:sz="0" w:space="0" w:color="auto"/>
            <w:left w:val="none" w:sz="0" w:space="0" w:color="auto"/>
            <w:bottom w:val="none" w:sz="0" w:space="0" w:color="auto"/>
            <w:right w:val="none" w:sz="0" w:space="0" w:color="auto"/>
          </w:divBdr>
        </w:div>
        <w:div w:id="1090196854">
          <w:marLeft w:val="0"/>
          <w:marRight w:val="0"/>
          <w:marTop w:val="0"/>
          <w:marBottom w:val="0"/>
          <w:divBdr>
            <w:top w:val="none" w:sz="0" w:space="0" w:color="auto"/>
            <w:left w:val="none" w:sz="0" w:space="0" w:color="auto"/>
            <w:bottom w:val="none" w:sz="0" w:space="0" w:color="auto"/>
            <w:right w:val="none" w:sz="0" w:space="0" w:color="auto"/>
          </w:divBdr>
        </w:div>
        <w:div w:id="1570651922">
          <w:marLeft w:val="0"/>
          <w:marRight w:val="0"/>
          <w:marTop w:val="0"/>
          <w:marBottom w:val="0"/>
          <w:divBdr>
            <w:top w:val="none" w:sz="0" w:space="0" w:color="auto"/>
            <w:left w:val="none" w:sz="0" w:space="0" w:color="auto"/>
            <w:bottom w:val="none" w:sz="0" w:space="0" w:color="auto"/>
            <w:right w:val="none" w:sz="0" w:space="0" w:color="auto"/>
          </w:divBdr>
        </w:div>
        <w:div w:id="541290126">
          <w:marLeft w:val="0"/>
          <w:marRight w:val="0"/>
          <w:marTop w:val="0"/>
          <w:marBottom w:val="0"/>
          <w:divBdr>
            <w:top w:val="none" w:sz="0" w:space="0" w:color="auto"/>
            <w:left w:val="none" w:sz="0" w:space="0" w:color="auto"/>
            <w:bottom w:val="none" w:sz="0" w:space="0" w:color="auto"/>
            <w:right w:val="none" w:sz="0" w:space="0" w:color="auto"/>
          </w:divBdr>
        </w:div>
        <w:div w:id="1597248819">
          <w:marLeft w:val="0"/>
          <w:marRight w:val="0"/>
          <w:marTop w:val="0"/>
          <w:marBottom w:val="0"/>
          <w:divBdr>
            <w:top w:val="none" w:sz="0" w:space="0" w:color="auto"/>
            <w:left w:val="none" w:sz="0" w:space="0" w:color="auto"/>
            <w:bottom w:val="none" w:sz="0" w:space="0" w:color="auto"/>
            <w:right w:val="none" w:sz="0" w:space="0" w:color="auto"/>
          </w:divBdr>
        </w:div>
      </w:divsChild>
    </w:div>
    <w:div w:id="2047292838">
      <w:bodyDiv w:val="1"/>
      <w:marLeft w:val="0"/>
      <w:marRight w:val="0"/>
      <w:marTop w:val="0"/>
      <w:marBottom w:val="0"/>
      <w:divBdr>
        <w:top w:val="none" w:sz="0" w:space="0" w:color="auto"/>
        <w:left w:val="none" w:sz="0" w:space="0" w:color="auto"/>
        <w:bottom w:val="none" w:sz="0" w:space="0" w:color="auto"/>
        <w:right w:val="none" w:sz="0" w:space="0" w:color="auto"/>
      </w:divBdr>
      <w:divsChild>
        <w:div w:id="684357517">
          <w:marLeft w:val="0"/>
          <w:marRight w:val="0"/>
          <w:marTop w:val="0"/>
          <w:marBottom w:val="0"/>
          <w:divBdr>
            <w:top w:val="none" w:sz="0" w:space="0" w:color="auto"/>
            <w:left w:val="none" w:sz="0" w:space="0" w:color="auto"/>
            <w:bottom w:val="none" w:sz="0" w:space="0" w:color="auto"/>
            <w:right w:val="none" w:sz="0" w:space="0" w:color="auto"/>
          </w:divBdr>
        </w:div>
        <w:div w:id="22683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shpita%20rox\AppData\Roaming\Microsoft\Templates\Student%20report%20with%20cover%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FDDAAB-D4F0-41A9-8A95-3BBE47EC08BF}"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6B771533-398A-4B3A-93E9-5BE552DC06F2}">
      <dgm:prSet phldrT="[Text]"/>
      <dgm:spPr/>
      <dgm:t>
        <a:bodyPr/>
        <a:lstStyle/>
        <a:p>
          <a:r>
            <a:rPr lang="en-US"/>
            <a:t>Lexical Analysis</a:t>
          </a:r>
        </a:p>
      </dgm:t>
    </dgm:pt>
    <dgm:pt modelId="{88B06F87-79B1-41C0-AF87-23679D6A2AC2}" type="parTrans" cxnId="{86DB9AE5-6903-4B2D-A5F5-1B4F882F9DFA}">
      <dgm:prSet/>
      <dgm:spPr/>
      <dgm:t>
        <a:bodyPr/>
        <a:lstStyle/>
        <a:p>
          <a:endParaRPr lang="en-US"/>
        </a:p>
      </dgm:t>
    </dgm:pt>
    <dgm:pt modelId="{19687036-B21F-4C8E-B81D-19B60A248113}" type="sibTrans" cxnId="{86DB9AE5-6903-4B2D-A5F5-1B4F882F9DFA}">
      <dgm:prSet/>
      <dgm:spPr/>
      <dgm:t>
        <a:bodyPr/>
        <a:lstStyle/>
        <a:p>
          <a:endParaRPr lang="en-US"/>
        </a:p>
      </dgm:t>
    </dgm:pt>
    <dgm:pt modelId="{556FE12C-A6A6-4191-B077-3A2117F6B011}">
      <dgm:prSet phldrT="[Text]"/>
      <dgm:spPr/>
      <dgm:t>
        <a:bodyPr/>
        <a:lstStyle/>
        <a:p>
          <a:r>
            <a:rPr lang="en-US"/>
            <a:t>Syntax Analysis</a:t>
          </a:r>
        </a:p>
      </dgm:t>
    </dgm:pt>
    <dgm:pt modelId="{C10C41B8-775A-4786-B538-1714D04CCEA6}" type="parTrans" cxnId="{CAA7E806-E54D-4B13-A910-28A395BB8FC6}">
      <dgm:prSet/>
      <dgm:spPr/>
      <dgm:t>
        <a:bodyPr/>
        <a:lstStyle/>
        <a:p>
          <a:endParaRPr lang="en-US"/>
        </a:p>
      </dgm:t>
    </dgm:pt>
    <dgm:pt modelId="{5766C2F2-4FE6-49B3-8C65-F608D5D51CA7}" type="sibTrans" cxnId="{CAA7E806-E54D-4B13-A910-28A395BB8FC6}">
      <dgm:prSet/>
      <dgm:spPr/>
      <dgm:t>
        <a:bodyPr/>
        <a:lstStyle/>
        <a:p>
          <a:endParaRPr lang="en-US"/>
        </a:p>
      </dgm:t>
    </dgm:pt>
    <dgm:pt modelId="{2C264D14-646C-48A5-8173-75A58F587F07}">
      <dgm:prSet phldrT="[Text]"/>
      <dgm:spPr/>
      <dgm:t>
        <a:bodyPr/>
        <a:lstStyle/>
        <a:p>
          <a:r>
            <a:rPr lang="en-US"/>
            <a:t>Semantic Analysis</a:t>
          </a:r>
        </a:p>
      </dgm:t>
    </dgm:pt>
    <dgm:pt modelId="{C0A02C44-2514-4E20-953D-DA262DE69F12}" type="parTrans" cxnId="{CE260BB2-D301-44A5-B42C-D449D1F4EE2A}">
      <dgm:prSet/>
      <dgm:spPr/>
      <dgm:t>
        <a:bodyPr/>
        <a:lstStyle/>
        <a:p>
          <a:endParaRPr lang="en-US"/>
        </a:p>
      </dgm:t>
    </dgm:pt>
    <dgm:pt modelId="{20201A37-F66E-4A7F-83E6-F5FCF25C400C}" type="sibTrans" cxnId="{CE260BB2-D301-44A5-B42C-D449D1F4EE2A}">
      <dgm:prSet/>
      <dgm:spPr/>
      <dgm:t>
        <a:bodyPr/>
        <a:lstStyle/>
        <a:p>
          <a:endParaRPr lang="en-US"/>
        </a:p>
      </dgm:t>
    </dgm:pt>
    <dgm:pt modelId="{17150168-F787-462B-8DB7-2D943DB2D36F}">
      <dgm:prSet phldrT="[Text]"/>
      <dgm:spPr/>
      <dgm:t>
        <a:bodyPr/>
        <a:lstStyle/>
        <a:p>
          <a:r>
            <a:rPr lang="en-US"/>
            <a:t>Intermediate Code Generation</a:t>
          </a:r>
        </a:p>
      </dgm:t>
    </dgm:pt>
    <dgm:pt modelId="{42B487B4-5210-4B5A-9281-4E8E44C31968}" type="parTrans" cxnId="{3187681B-C48E-40CD-8B83-0D897642BEC1}">
      <dgm:prSet/>
      <dgm:spPr/>
      <dgm:t>
        <a:bodyPr/>
        <a:lstStyle/>
        <a:p>
          <a:endParaRPr lang="en-US"/>
        </a:p>
      </dgm:t>
    </dgm:pt>
    <dgm:pt modelId="{2DE2CEB8-3C75-4FC0-9633-6BFF777556AE}" type="sibTrans" cxnId="{3187681B-C48E-40CD-8B83-0D897642BEC1}">
      <dgm:prSet/>
      <dgm:spPr/>
      <dgm:t>
        <a:bodyPr/>
        <a:lstStyle/>
        <a:p>
          <a:endParaRPr lang="en-US"/>
        </a:p>
      </dgm:t>
    </dgm:pt>
    <dgm:pt modelId="{D0E05421-8148-4A4C-AC46-7337BBD79F57}">
      <dgm:prSet phldrT="[Text]"/>
      <dgm:spPr/>
      <dgm:t>
        <a:bodyPr/>
        <a:lstStyle/>
        <a:p>
          <a:r>
            <a:rPr lang="en-US"/>
            <a:t>Code Optimization</a:t>
          </a:r>
        </a:p>
      </dgm:t>
    </dgm:pt>
    <dgm:pt modelId="{8631EF50-7026-4759-A9A6-66EFBD62C0CE}" type="parTrans" cxnId="{0DEED37C-04B7-4B09-93B3-AF1C2071FE12}">
      <dgm:prSet/>
      <dgm:spPr/>
      <dgm:t>
        <a:bodyPr/>
        <a:lstStyle/>
        <a:p>
          <a:endParaRPr lang="en-US"/>
        </a:p>
      </dgm:t>
    </dgm:pt>
    <dgm:pt modelId="{144EC902-AA58-4422-AF9A-FE12899159F7}" type="sibTrans" cxnId="{0DEED37C-04B7-4B09-93B3-AF1C2071FE12}">
      <dgm:prSet/>
      <dgm:spPr/>
      <dgm:t>
        <a:bodyPr/>
        <a:lstStyle/>
        <a:p>
          <a:endParaRPr lang="en-US"/>
        </a:p>
      </dgm:t>
    </dgm:pt>
    <dgm:pt modelId="{FFD27D52-14C4-4F12-BCD0-A2B996C4FFFD}">
      <dgm:prSet phldrT="[Text]"/>
      <dgm:spPr/>
      <dgm:t>
        <a:bodyPr/>
        <a:lstStyle/>
        <a:p>
          <a:r>
            <a:rPr lang="en-US"/>
            <a:t>Code Generation</a:t>
          </a:r>
        </a:p>
      </dgm:t>
    </dgm:pt>
    <dgm:pt modelId="{573167E5-A2B6-46FC-B37B-7F468B67C6C4}" type="parTrans" cxnId="{7ACDE86A-6D98-4CEE-A0DA-B2A72F01F944}">
      <dgm:prSet/>
      <dgm:spPr/>
      <dgm:t>
        <a:bodyPr/>
        <a:lstStyle/>
        <a:p>
          <a:endParaRPr lang="en-US"/>
        </a:p>
      </dgm:t>
    </dgm:pt>
    <dgm:pt modelId="{04C0122C-9EF8-4C92-89FB-6FB565A40DE3}" type="sibTrans" cxnId="{7ACDE86A-6D98-4CEE-A0DA-B2A72F01F944}">
      <dgm:prSet/>
      <dgm:spPr/>
      <dgm:t>
        <a:bodyPr/>
        <a:lstStyle/>
        <a:p>
          <a:endParaRPr lang="en-US"/>
        </a:p>
      </dgm:t>
    </dgm:pt>
    <dgm:pt modelId="{9BE7F7DE-BD4D-459C-B50E-2D2BF94E19ED}" type="pres">
      <dgm:prSet presAssocID="{EBFDDAAB-D4F0-41A9-8A95-3BBE47EC08BF}" presName="linearFlow" presStyleCnt="0">
        <dgm:presLayoutVars>
          <dgm:resizeHandles val="exact"/>
        </dgm:presLayoutVars>
      </dgm:prSet>
      <dgm:spPr/>
      <dgm:t>
        <a:bodyPr/>
        <a:lstStyle/>
        <a:p>
          <a:endParaRPr lang="en-US"/>
        </a:p>
      </dgm:t>
    </dgm:pt>
    <dgm:pt modelId="{2E3C01FA-3FDE-4F18-BE68-31294C478E59}" type="pres">
      <dgm:prSet presAssocID="{6B771533-398A-4B3A-93E9-5BE552DC06F2}" presName="node" presStyleLbl="node1" presStyleIdx="0" presStyleCnt="6">
        <dgm:presLayoutVars>
          <dgm:bulletEnabled val="1"/>
        </dgm:presLayoutVars>
      </dgm:prSet>
      <dgm:spPr/>
      <dgm:t>
        <a:bodyPr/>
        <a:lstStyle/>
        <a:p>
          <a:endParaRPr lang="en-US"/>
        </a:p>
      </dgm:t>
    </dgm:pt>
    <dgm:pt modelId="{6EE1D5CB-B2BF-4899-81A5-5BC33E0076F1}" type="pres">
      <dgm:prSet presAssocID="{19687036-B21F-4C8E-B81D-19B60A248113}" presName="sibTrans" presStyleLbl="sibTrans2D1" presStyleIdx="0" presStyleCnt="5"/>
      <dgm:spPr/>
      <dgm:t>
        <a:bodyPr/>
        <a:lstStyle/>
        <a:p>
          <a:endParaRPr lang="en-US"/>
        </a:p>
      </dgm:t>
    </dgm:pt>
    <dgm:pt modelId="{8195B90B-334F-47C5-A716-50E130AAD2AA}" type="pres">
      <dgm:prSet presAssocID="{19687036-B21F-4C8E-B81D-19B60A248113}" presName="connectorText" presStyleLbl="sibTrans2D1" presStyleIdx="0" presStyleCnt="5"/>
      <dgm:spPr/>
      <dgm:t>
        <a:bodyPr/>
        <a:lstStyle/>
        <a:p>
          <a:endParaRPr lang="en-US"/>
        </a:p>
      </dgm:t>
    </dgm:pt>
    <dgm:pt modelId="{40FD29E8-E292-4522-AE28-1914CF7496B2}" type="pres">
      <dgm:prSet presAssocID="{556FE12C-A6A6-4191-B077-3A2117F6B011}" presName="node" presStyleLbl="node1" presStyleIdx="1" presStyleCnt="6">
        <dgm:presLayoutVars>
          <dgm:bulletEnabled val="1"/>
        </dgm:presLayoutVars>
      </dgm:prSet>
      <dgm:spPr/>
      <dgm:t>
        <a:bodyPr/>
        <a:lstStyle/>
        <a:p>
          <a:endParaRPr lang="en-US"/>
        </a:p>
      </dgm:t>
    </dgm:pt>
    <dgm:pt modelId="{0E5769C0-2513-47BC-B6C0-FDFA20399475}" type="pres">
      <dgm:prSet presAssocID="{5766C2F2-4FE6-49B3-8C65-F608D5D51CA7}" presName="sibTrans" presStyleLbl="sibTrans2D1" presStyleIdx="1" presStyleCnt="5"/>
      <dgm:spPr/>
      <dgm:t>
        <a:bodyPr/>
        <a:lstStyle/>
        <a:p>
          <a:endParaRPr lang="en-US"/>
        </a:p>
      </dgm:t>
    </dgm:pt>
    <dgm:pt modelId="{41F6A147-0E7A-43FC-8176-4A6B229ADDD7}" type="pres">
      <dgm:prSet presAssocID="{5766C2F2-4FE6-49B3-8C65-F608D5D51CA7}" presName="connectorText" presStyleLbl="sibTrans2D1" presStyleIdx="1" presStyleCnt="5"/>
      <dgm:spPr/>
      <dgm:t>
        <a:bodyPr/>
        <a:lstStyle/>
        <a:p>
          <a:endParaRPr lang="en-US"/>
        </a:p>
      </dgm:t>
    </dgm:pt>
    <dgm:pt modelId="{63ABE214-F319-43FB-B277-09D7D3115276}" type="pres">
      <dgm:prSet presAssocID="{2C264D14-646C-48A5-8173-75A58F587F07}" presName="node" presStyleLbl="node1" presStyleIdx="2" presStyleCnt="6" custScaleX="130324">
        <dgm:presLayoutVars>
          <dgm:bulletEnabled val="1"/>
        </dgm:presLayoutVars>
      </dgm:prSet>
      <dgm:spPr/>
      <dgm:t>
        <a:bodyPr/>
        <a:lstStyle/>
        <a:p>
          <a:endParaRPr lang="en-US"/>
        </a:p>
      </dgm:t>
    </dgm:pt>
    <dgm:pt modelId="{6B6BD43D-9048-4CAD-AEC1-55BDB939A78F}" type="pres">
      <dgm:prSet presAssocID="{20201A37-F66E-4A7F-83E6-F5FCF25C400C}" presName="sibTrans" presStyleLbl="sibTrans2D1" presStyleIdx="2" presStyleCnt="5"/>
      <dgm:spPr/>
      <dgm:t>
        <a:bodyPr/>
        <a:lstStyle/>
        <a:p>
          <a:endParaRPr lang="en-US"/>
        </a:p>
      </dgm:t>
    </dgm:pt>
    <dgm:pt modelId="{96925531-7B4F-4C0A-A35C-5936EBFA3518}" type="pres">
      <dgm:prSet presAssocID="{20201A37-F66E-4A7F-83E6-F5FCF25C400C}" presName="connectorText" presStyleLbl="sibTrans2D1" presStyleIdx="2" presStyleCnt="5"/>
      <dgm:spPr/>
      <dgm:t>
        <a:bodyPr/>
        <a:lstStyle/>
        <a:p>
          <a:endParaRPr lang="en-US"/>
        </a:p>
      </dgm:t>
    </dgm:pt>
    <dgm:pt modelId="{BB41BC10-E48D-4F25-96E3-3D1DF81D6A20}" type="pres">
      <dgm:prSet presAssocID="{17150168-F787-462B-8DB7-2D943DB2D36F}" presName="node" presStyleLbl="node1" presStyleIdx="3" presStyleCnt="6" custScaleX="155413">
        <dgm:presLayoutVars>
          <dgm:bulletEnabled val="1"/>
        </dgm:presLayoutVars>
      </dgm:prSet>
      <dgm:spPr/>
      <dgm:t>
        <a:bodyPr/>
        <a:lstStyle/>
        <a:p>
          <a:endParaRPr lang="en-US"/>
        </a:p>
      </dgm:t>
    </dgm:pt>
    <dgm:pt modelId="{8700DE24-C4A2-476F-A291-7C563C91A0F7}" type="pres">
      <dgm:prSet presAssocID="{2DE2CEB8-3C75-4FC0-9633-6BFF777556AE}" presName="sibTrans" presStyleLbl="sibTrans2D1" presStyleIdx="3" presStyleCnt="5"/>
      <dgm:spPr/>
      <dgm:t>
        <a:bodyPr/>
        <a:lstStyle/>
        <a:p>
          <a:endParaRPr lang="en-US"/>
        </a:p>
      </dgm:t>
    </dgm:pt>
    <dgm:pt modelId="{1C241730-6AC3-4C58-B58A-07F69A190B5F}" type="pres">
      <dgm:prSet presAssocID="{2DE2CEB8-3C75-4FC0-9633-6BFF777556AE}" presName="connectorText" presStyleLbl="sibTrans2D1" presStyleIdx="3" presStyleCnt="5"/>
      <dgm:spPr/>
      <dgm:t>
        <a:bodyPr/>
        <a:lstStyle/>
        <a:p>
          <a:endParaRPr lang="en-US"/>
        </a:p>
      </dgm:t>
    </dgm:pt>
    <dgm:pt modelId="{3E9C90C5-7EE3-4F81-8897-3EFBFA0C98F8}" type="pres">
      <dgm:prSet presAssocID="{D0E05421-8148-4A4C-AC46-7337BBD79F57}" presName="node" presStyleLbl="node1" presStyleIdx="4" presStyleCnt="6">
        <dgm:presLayoutVars>
          <dgm:bulletEnabled val="1"/>
        </dgm:presLayoutVars>
      </dgm:prSet>
      <dgm:spPr/>
      <dgm:t>
        <a:bodyPr/>
        <a:lstStyle/>
        <a:p>
          <a:endParaRPr lang="en-US"/>
        </a:p>
      </dgm:t>
    </dgm:pt>
    <dgm:pt modelId="{1E6E71BE-8E0C-48F0-BB72-FE89BDF7339F}" type="pres">
      <dgm:prSet presAssocID="{144EC902-AA58-4422-AF9A-FE12899159F7}" presName="sibTrans" presStyleLbl="sibTrans2D1" presStyleIdx="4" presStyleCnt="5"/>
      <dgm:spPr/>
      <dgm:t>
        <a:bodyPr/>
        <a:lstStyle/>
        <a:p>
          <a:endParaRPr lang="en-US"/>
        </a:p>
      </dgm:t>
    </dgm:pt>
    <dgm:pt modelId="{78B841E5-332A-49FF-BC51-00817770FB7E}" type="pres">
      <dgm:prSet presAssocID="{144EC902-AA58-4422-AF9A-FE12899159F7}" presName="connectorText" presStyleLbl="sibTrans2D1" presStyleIdx="4" presStyleCnt="5"/>
      <dgm:spPr/>
      <dgm:t>
        <a:bodyPr/>
        <a:lstStyle/>
        <a:p>
          <a:endParaRPr lang="en-US"/>
        </a:p>
      </dgm:t>
    </dgm:pt>
    <dgm:pt modelId="{E7D1942D-2BC2-452C-9525-487BF067D948}" type="pres">
      <dgm:prSet presAssocID="{FFD27D52-14C4-4F12-BCD0-A2B996C4FFFD}" presName="node" presStyleLbl="node1" presStyleIdx="5" presStyleCnt="6">
        <dgm:presLayoutVars>
          <dgm:bulletEnabled val="1"/>
        </dgm:presLayoutVars>
      </dgm:prSet>
      <dgm:spPr/>
      <dgm:t>
        <a:bodyPr/>
        <a:lstStyle/>
        <a:p>
          <a:endParaRPr lang="en-US"/>
        </a:p>
      </dgm:t>
    </dgm:pt>
  </dgm:ptLst>
  <dgm:cxnLst>
    <dgm:cxn modelId="{0FFCFFE0-0727-4AD3-B50B-7B4E53D4231A}" type="presOf" srcId="{19687036-B21F-4C8E-B81D-19B60A248113}" destId="{8195B90B-334F-47C5-A716-50E130AAD2AA}" srcOrd="1" destOrd="0" presId="urn:microsoft.com/office/officeart/2005/8/layout/process2"/>
    <dgm:cxn modelId="{7ACDE86A-6D98-4CEE-A0DA-B2A72F01F944}" srcId="{EBFDDAAB-D4F0-41A9-8A95-3BBE47EC08BF}" destId="{FFD27D52-14C4-4F12-BCD0-A2B996C4FFFD}" srcOrd="5" destOrd="0" parTransId="{573167E5-A2B6-46FC-B37B-7F468B67C6C4}" sibTransId="{04C0122C-9EF8-4C92-89FB-6FB565A40DE3}"/>
    <dgm:cxn modelId="{D13532BB-82B0-4F9D-8BE8-E1283453591C}" type="presOf" srcId="{144EC902-AA58-4422-AF9A-FE12899159F7}" destId="{78B841E5-332A-49FF-BC51-00817770FB7E}" srcOrd="1" destOrd="0" presId="urn:microsoft.com/office/officeart/2005/8/layout/process2"/>
    <dgm:cxn modelId="{CAC2A25D-5CE8-4446-BECE-35EBEF424616}" type="presOf" srcId="{6B771533-398A-4B3A-93E9-5BE552DC06F2}" destId="{2E3C01FA-3FDE-4F18-BE68-31294C478E59}" srcOrd="0" destOrd="0" presId="urn:microsoft.com/office/officeart/2005/8/layout/process2"/>
    <dgm:cxn modelId="{257165DE-7348-4D10-8F5E-C0CA80327DB0}" type="presOf" srcId="{FFD27D52-14C4-4F12-BCD0-A2B996C4FFFD}" destId="{E7D1942D-2BC2-452C-9525-487BF067D948}" srcOrd="0" destOrd="0" presId="urn:microsoft.com/office/officeart/2005/8/layout/process2"/>
    <dgm:cxn modelId="{982F231B-51FB-4249-8A66-F7F3637B3FAB}" type="presOf" srcId="{17150168-F787-462B-8DB7-2D943DB2D36F}" destId="{BB41BC10-E48D-4F25-96E3-3D1DF81D6A20}" srcOrd="0" destOrd="0" presId="urn:microsoft.com/office/officeart/2005/8/layout/process2"/>
    <dgm:cxn modelId="{AD311CB1-6843-439C-ACF3-E6AC5AE081D7}" type="presOf" srcId="{2DE2CEB8-3C75-4FC0-9633-6BFF777556AE}" destId="{8700DE24-C4A2-476F-A291-7C563C91A0F7}" srcOrd="0" destOrd="0" presId="urn:microsoft.com/office/officeart/2005/8/layout/process2"/>
    <dgm:cxn modelId="{382A6410-AB3F-4584-AAF6-60CC9311B504}" type="presOf" srcId="{D0E05421-8148-4A4C-AC46-7337BBD79F57}" destId="{3E9C90C5-7EE3-4F81-8897-3EFBFA0C98F8}" srcOrd="0" destOrd="0" presId="urn:microsoft.com/office/officeart/2005/8/layout/process2"/>
    <dgm:cxn modelId="{3187681B-C48E-40CD-8B83-0D897642BEC1}" srcId="{EBFDDAAB-D4F0-41A9-8A95-3BBE47EC08BF}" destId="{17150168-F787-462B-8DB7-2D943DB2D36F}" srcOrd="3" destOrd="0" parTransId="{42B487B4-5210-4B5A-9281-4E8E44C31968}" sibTransId="{2DE2CEB8-3C75-4FC0-9633-6BFF777556AE}"/>
    <dgm:cxn modelId="{18311709-256C-45B1-AC8D-0B4BC49A7C1F}" type="presOf" srcId="{144EC902-AA58-4422-AF9A-FE12899159F7}" destId="{1E6E71BE-8E0C-48F0-BB72-FE89BDF7339F}" srcOrd="0" destOrd="0" presId="urn:microsoft.com/office/officeart/2005/8/layout/process2"/>
    <dgm:cxn modelId="{7E6AF057-E20E-43A6-8A8A-581E9755BB37}" type="presOf" srcId="{EBFDDAAB-D4F0-41A9-8A95-3BBE47EC08BF}" destId="{9BE7F7DE-BD4D-459C-B50E-2D2BF94E19ED}" srcOrd="0" destOrd="0" presId="urn:microsoft.com/office/officeart/2005/8/layout/process2"/>
    <dgm:cxn modelId="{CAA7E806-E54D-4B13-A910-28A395BB8FC6}" srcId="{EBFDDAAB-D4F0-41A9-8A95-3BBE47EC08BF}" destId="{556FE12C-A6A6-4191-B077-3A2117F6B011}" srcOrd="1" destOrd="0" parTransId="{C10C41B8-775A-4786-B538-1714D04CCEA6}" sibTransId="{5766C2F2-4FE6-49B3-8C65-F608D5D51CA7}"/>
    <dgm:cxn modelId="{B1CF6D2F-4BE7-4278-9948-2F3B0E9F1124}" type="presOf" srcId="{20201A37-F66E-4A7F-83E6-F5FCF25C400C}" destId="{6B6BD43D-9048-4CAD-AEC1-55BDB939A78F}" srcOrd="0" destOrd="0" presId="urn:microsoft.com/office/officeart/2005/8/layout/process2"/>
    <dgm:cxn modelId="{8E402ED7-610E-4360-A625-124BC5064B14}" type="presOf" srcId="{20201A37-F66E-4A7F-83E6-F5FCF25C400C}" destId="{96925531-7B4F-4C0A-A35C-5936EBFA3518}" srcOrd="1" destOrd="0" presId="urn:microsoft.com/office/officeart/2005/8/layout/process2"/>
    <dgm:cxn modelId="{ECEBB481-DBAE-4B30-9C11-4E7AB87AEE6D}" type="presOf" srcId="{2C264D14-646C-48A5-8173-75A58F587F07}" destId="{63ABE214-F319-43FB-B277-09D7D3115276}" srcOrd="0" destOrd="0" presId="urn:microsoft.com/office/officeart/2005/8/layout/process2"/>
    <dgm:cxn modelId="{86DB9AE5-6903-4B2D-A5F5-1B4F882F9DFA}" srcId="{EBFDDAAB-D4F0-41A9-8A95-3BBE47EC08BF}" destId="{6B771533-398A-4B3A-93E9-5BE552DC06F2}" srcOrd="0" destOrd="0" parTransId="{88B06F87-79B1-41C0-AF87-23679D6A2AC2}" sibTransId="{19687036-B21F-4C8E-B81D-19B60A248113}"/>
    <dgm:cxn modelId="{DA6B6FED-D8F6-44CF-BBA1-664F23C9AADA}" type="presOf" srcId="{556FE12C-A6A6-4191-B077-3A2117F6B011}" destId="{40FD29E8-E292-4522-AE28-1914CF7496B2}" srcOrd="0" destOrd="0" presId="urn:microsoft.com/office/officeart/2005/8/layout/process2"/>
    <dgm:cxn modelId="{356EA833-62C2-486C-9ACF-5D5CC83FEFC1}" type="presOf" srcId="{2DE2CEB8-3C75-4FC0-9633-6BFF777556AE}" destId="{1C241730-6AC3-4C58-B58A-07F69A190B5F}" srcOrd="1" destOrd="0" presId="urn:microsoft.com/office/officeart/2005/8/layout/process2"/>
    <dgm:cxn modelId="{0DEED37C-04B7-4B09-93B3-AF1C2071FE12}" srcId="{EBFDDAAB-D4F0-41A9-8A95-3BBE47EC08BF}" destId="{D0E05421-8148-4A4C-AC46-7337BBD79F57}" srcOrd="4" destOrd="0" parTransId="{8631EF50-7026-4759-A9A6-66EFBD62C0CE}" sibTransId="{144EC902-AA58-4422-AF9A-FE12899159F7}"/>
    <dgm:cxn modelId="{B67EFA9A-EA85-4DBB-B0EC-DD94CB8B4364}" type="presOf" srcId="{5766C2F2-4FE6-49B3-8C65-F608D5D51CA7}" destId="{41F6A147-0E7A-43FC-8176-4A6B229ADDD7}" srcOrd="1" destOrd="0" presId="urn:microsoft.com/office/officeart/2005/8/layout/process2"/>
    <dgm:cxn modelId="{BA00E04F-523F-4420-9B3F-DA3D3E916A4D}" type="presOf" srcId="{19687036-B21F-4C8E-B81D-19B60A248113}" destId="{6EE1D5CB-B2BF-4899-81A5-5BC33E0076F1}" srcOrd="0" destOrd="0" presId="urn:microsoft.com/office/officeart/2005/8/layout/process2"/>
    <dgm:cxn modelId="{CE260BB2-D301-44A5-B42C-D449D1F4EE2A}" srcId="{EBFDDAAB-D4F0-41A9-8A95-3BBE47EC08BF}" destId="{2C264D14-646C-48A5-8173-75A58F587F07}" srcOrd="2" destOrd="0" parTransId="{C0A02C44-2514-4E20-953D-DA262DE69F12}" sibTransId="{20201A37-F66E-4A7F-83E6-F5FCF25C400C}"/>
    <dgm:cxn modelId="{4B5BD1DD-4317-48FE-9A1D-FCC9E59675D3}" type="presOf" srcId="{5766C2F2-4FE6-49B3-8C65-F608D5D51CA7}" destId="{0E5769C0-2513-47BC-B6C0-FDFA20399475}" srcOrd="0" destOrd="0" presId="urn:microsoft.com/office/officeart/2005/8/layout/process2"/>
    <dgm:cxn modelId="{D8CAD877-9A9F-48FD-AD1E-9B76A4BF2365}" type="presParOf" srcId="{9BE7F7DE-BD4D-459C-B50E-2D2BF94E19ED}" destId="{2E3C01FA-3FDE-4F18-BE68-31294C478E59}" srcOrd="0" destOrd="0" presId="urn:microsoft.com/office/officeart/2005/8/layout/process2"/>
    <dgm:cxn modelId="{2C3EA02D-E27C-48FE-8952-3A453B61C420}" type="presParOf" srcId="{9BE7F7DE-BD4D-459C-B50E-2D2BF94E19ED}" destId="{6EE1D5CB-B2BF-4899-81A5-5BC33E0076F1}" srcOrd="1" destOrd="0" presId="urn:microsoft.com/office/officeart/2005/8/layout/process2"/>
    <dgm:cxn modelId="{F8FDB2FD-0B9D-48A0-8F0A-1CF06CA10348}" type="presParOf" srcId="{6EE1D5CB-B2BF-4899-81A5-5BC33E0076F1}" destId="{8195B90B-334F-47C5-A716-50E130AAD2AA}" srcOrd="0" destOrd="0" presId="urn:microsoft.com/office/officeart/2005/8/layout/process2"/>
    <dgm:cxn modelId="{CAB54949-0B15-4067-8570-C87B6A87F634}" type="presParOf" srcId="{9BE7F7DE-BD4D-459C-B50E-2D2BF94E19ED}" destId="{40FD29E8-E292-4522-AE28-1914CF7496B2}" srcOrd="2" destOrd="0" presId="urn:microsoft.com/office/officeart/2005/8/layout/process2"/>
    <dgm:cxn modelId="{FF1D9FE8-7519-4236-BFCC-C79B1F53CEEB}" type="presParOf" srcId="{9BE7F7DE-BD4D-459C-B50E-2D2BF94E19ED}" destId="{0E5769C0-2513-47BC-B6C0-FDFA20399475}" srcOrd="3" destOrd="0" presId="urn:microsoft.com/office/officeart/2005/8/layout/process2"/>
    <dgm:cxn modelId="{40A82879-9121-45DF-8ED2-85099B31C3EC}" type="presParOf" srcId="{0E5769C0-2513-47BC-B6C0-FDFA20399475}" destId="{41F6A147-0E7A-43FC-8176-4A6B229ADDD7}" srcOrd="0" destOrd="0" presId="urn:microsoft.com/office/officeart/2005/8/layout/process2"/>
    <dgm:cxn modelId="{BB1A97F7-8C90-4F29-97D9-7528F92FFBE2}" type="presParOf" srcId="{9BE7F7DE-BD4D-459C-B50E-2D2BF94E19ED}" destId="{63ABE214-F319-43FB-B277-09D7D3115276}" srcOrd="4" destOrd="0" presId="urn:microsoft.com/office/officeart/2005/8/layout/process2"/>
    <dgm:cxn modelId="{3FA99B98-DFE7-4837-80F2-46D044F96548}" type="presParOf" srcId="{9BE7F7DE-BD4D-459C-B50E-2D2BF94E19ED}" destId="{6B6BD43D-9048-4CAD-AEC1-55BDB939A78F}" srcOrd="5" destOrd="0" presId="urn:microsoft.com/office/officeart/2005/8/layout/process2"/>
    <dgm:cxn modelId="{B133E04F-6D8C-456B-8A74-540EC44B80F9}" type="presParOf" srcId="{6B6BD43D-9048-4CAD-AEC1-55BDB939A78F}" destId="{96925531-7B4F-4C0A-A35C-5936EBFA3518}" srcOrd="0" destOrd="0" presId="urn:microsoft.com/office/officeart/2005/8/layout/process2"/>
    <dgm:cxn modelId="{95F70699-D7FB-4BD3-8869-1311AF6496AD}" type="presParOf" srcId="{9BE7F7DE-BD4D-459C-B50E-2D2BF94E19ED}" destId="{BB41BC10-E48D-4F25-96E3-3D1DF81D6A20}" srcOrd="6" destOrd="0" presId="urn:microsoft.com/office/officeart/2005/8/layout/process2"/>
    <dgm:cxn modelId="{38019113-F131-4AED-81CD-3278BD73F656}" type="presParOf" srcId="{9BE7F7DE-BD4D-459C-B50E-2D2BF94E19ED}" destId="{8700DE24-C4A2-476F-A291-7C563C91A0F7}" srcOrd="7" destOrd="0" presId="urn:microsoft.com/office/officeart/2005/8/layout/process2"/>
    <dgm:cxn modelId="{D2DF95C6-C5F8-446B-8E17-FF1BE27CA39A}" type="presParOf" srcId="{8700DE24-C4A2-476F-A291-7C563C91A0F7}" destId="{1C241730-6AC3-4C58-B58A-07F69A190B5F}" srcOrd="0" destOrd="0" presId="urn:microsoft.com/office/officeart/2005/8/layout/process2"/>
    <dgm:cxn modelId="{FFD89853-57BE-4B66-B712-80C7DB24CDAE}" type="presParOf" srcId="{9BE7F7DE-BD4D-459C-B50E-2D2BF94E19ED}" destId="{3E9C90C5-7EE3-4F81-8897-3EFBFA0C98F8}" srcOrd="8" destOrd="0" presId="urn:microsoft.com/office/officeart/2005/8/layout/process2"/>
    <dgm:cxn modelId="{58BE7E59-FA03-433D-A4D4-A6F13377D107}" type="presParOf" srcId="{9BE7F7DE-BD4D-459C-B50E-2D2BF94E19ED}" destId="{1E6E71BE-8E0C-48F0-BB72-FE89BDF7339F}" srcOrd="9" destOrd="0" presId="urn:microsoft.com/office/officeart/2005/8/layout/process2"/>
    <dgm:cxn modelId="{8B869EDA-90DB-4487-9E0A-96D4779A4202}" type="presParOf" srcId="{1E6E71BE-8E0C-48F0-BB72-FE89BDF7339F}" destId="{78B841E5-332A-49FF-BC51-00817770FB7E}" srcOrd="0" destOrd="0" presId="urn:microsoft.com/office/officeart/2005/8/layout/process2"/>
    <dgm:cxn modelId="{8AA708DD-BEB3-4D2B-995A-D112D84FEB36}" type="presParOf" srcId="{9BE7F7DE-BD4D-459C-B50E-2D2BF94E19ED}" destId="{E7D1942D-2BC2-452C-9525-487BF067D948}" srcOrd="10"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C01FA-3FDE-4F18-BE68-31294C478E59}">
      <dsp:nvSpPr>
        <dsp:cNvPr id="0" name=""/>
        <dsp:cNvSpPr/>
      </dsp:nvSpPr>
      <dsp:spPr>
        <a:xfrm>
          <a:off x="1954292" y="1757"/>
          <a:ext cx="2082640" cy="5206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Lexical Analysis</a:t>
          </a:r>
        </a:p>
      </dsp:txBody>
      <dsp:txXfrm>
        <a:off x="1969542" y="17007"/>
        <a:ext cx="2052140" cy="490160"/>
      </dsp:txXfrm>
    </dsp:sp>
    <dsp:sp modelId="{6EE1D5CB-B2BF-4899-81A5-5BC33E0076F1}">
      <dsp:nvSpPr>
        <dsp:cNvPr id="0" name=""/>
        <dsp:cNvSpPr/>
      </dsp:nvSpPr>
      <dsp:spPr>
        <a:xfrm rot="5400000">
          <a:off x="2897988" y="535433"/>
          <a:ext cx="195247" cy="2342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925322" y="554958"/>
        <a:ext cx="140579" cy="136673"/>
      </dsp:txXfrm>
    </dsp:sp>
    <dsp:sp modelId="{40FD29E8-E292-4522-AE28-1914CF7496B2}">
      <dsp:nvSpPr>
        <dsp:cNvPr id="0" name=""/>
        <dsp:cNvSpPr/>
      </dsp:nvSpPr>
      <dsp:spPr>
        <a:xfrm>
          <a:off x="1954292" y="782747"/>
          <a:ext cx="2082640" cy="5206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Syntax Analysis</a:t>
          </a:r>
        </a:p>
      </dsp:txBody>
      <dsp:txXfrm>
        <a:off x="1969542" y="797997"/>
        <a:ext cx="2052140" cy="490160"/>
      </dsp:txXfrm>
    </dsp:sp>
    <dsp:sp modelId="{0E5769C0-2513-47BC-B6C0-FDFA20399475}">
      <dsp:nvSpPr>
        <dsp:cNvPr id="0" name=""/>
        <dsp:cNvSpPr/>
      </dsp:nvSpPr>
      <dsp:spPr>
        <a:xfrm rot="5400000">
          <a:off x="2897988" y="1316423"/>
          <a:ext cx="195247" cy="2342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925322" y="1335948"/>
        <a:ext cx="140579" cy="136673"/>
      </dsp:txXfrm>
    </dsp:sp>
    <dsp:sp modelId="{63ABE214-F319-43FB-B277-09D7D3115276}">
      <dsp:nvSpPr>
        <dsp:cNvPr id="0" name=""/>
        <dsp:cNvSpPr/>
      </dsp:nvSpPr>
      <dsp:spPr>
        <a:xfrm>
          <a:off x="1638522" y="1563737"/>
          <a:ext cx="2714180" cy="5206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Semantic Analysis</a:t>
          </a:r>
        </a:p>
      </dsp:txBody>
      <dsp:txXfrm>
        <a:off x="1653772" y="1578987"/>
        <a:ext cx="2683680" cy="490160"/>
      </dsp:txXfrm>
    </dsp:sp>
    <dsp:sp modelId="{6B6BD43D-9048-4CAD-AEC1-55BDB939A78F}">
      <dsp:nvSpPr>
        <dsp:cNvPr id="0" name=""/>
        <dsp:cNvSpPr/>
      </dsp:nvSpPr>
      <dsp:spPr>
        <a:xfrm rot="5400000">
          <a:off x="2897988" y="2097413"/>
          <a:ext cx="195247" cy="2342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925322" y="2116938"/>
        <a:ext cx="140579" cy="136673"/>
      </dsp:txXfrm>
    </dsp:sp>
    <dsp:sp modelId="{BB41BC10-E48D-4F25-96E3-3D1DF81D6A20}">
      <dsp:nvSpPr>
        <dsp:cNvPr id="0" name=""/>
        <dsp:cNvSpPr/>
      </dsp:nvSpPr>
      <dsp:spPr>
        <a:xfrm>
          <a:off x="1377265" y="2344727"/>
          <a:ext cx="3236693" cy="5206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Intermediate Code Generation</a:t>
          </a:r>
        </a:p>
      </dsp:txBody>
      <dsp:txXfrm>
        <a:off x="1392515" y="2359977"/>
        <a:ext cx="3206193" cy="490160"/>
      </dsp:txXfrm>
    </dsp:sp>
    <dsp:sp modelId="{8700DE24-C4A2-476F-A291-7C563C91A0F7}">
      <dsp:nvSpPr>
        <dsp:cNvPr id="0" name=""/>
        <dsp:cNvSpPr/>
      </dsp:nvSpPr>
      <dsp:spPr>
        <a:xfrm rot="5400000">
          <a:off x="2897988" y="2878404"/>
          <a:ext cx="195247" cy="2342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925322" y="2897929"/>
        <a:ext cx="140579" cy="136673"/>
      </dsp:txXfrm>
    </dsp:sp>
    <dsp:sp modelId="{3E9C90C5-7EE3-4F81-8897-3EFBFA0C98F8}">
      <dsp:nvSpPr>
        <dsp:cNvPr id="0" name=""/>
        <dsp:cNvSpPr/>
      </dsp:nvSpPr>
      <dsp:spPr>
        <a:xfrm>
          <a:off x="1954292" y="3125717"/>
          <a:ext cx="2082640" cy="5206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Code Optimization</a:t>
          </a:r>
        </a:p>
      </dsp:txBody>
      <dsp:txXfrm>
        <a:off x="1969542" y="3140967"/>
        <a:ext cx="2052140" cy="490160"/>
      </dsp:txXfrm>
    </dsp:sp>
    <dsp:sp modelId="{1E6E71BE-8E0C-48F0-BB72-FE89BDF7339F}">
      <dsp:nvSpPr>
        <dsp:cNvPr id="0" name=""/>
        <dsp:cNvSpPr/>
      </dsp:nvSpPr>
      <dsp:spPr>
        <a:xfrm rot="5400000">
          <a:off x="2897988" y="3659394"/>
          <a:ext cx="195247" cy="2342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925322" y="3678919"/>
        <a:ext cx="140579" cy="136673"/>
      </dsp:txXfrm>
    </dsp:sp>
    <dsp:sp modelId="{E7D1942D-2BC2-452C-9525-487BF067D948}">
      <dsp:nvSpPr>
        <dsp:cNvPr id="0" name=""/>
        <dsp:cNvSpPr/>
      </dsp:nvSpPr>
      <dsp:spPr>
        <a:xfrm>
          <a:off x="1954292" y="3906707"/>
          <a:ext cx="2082640" cy="5206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Code Generation</a:t>
          </a:r>
        </a:p>
      </dsp:txBody>
      <dsp:txXfrm>
        <a:off x="1969542" y="3921957"/>
        <a:ext cx="2052140" cy="49016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178</TotalTime>
  <Pages>14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Pushpita A Patil</dc:creator>
  <cp:keywords/>
  <dc:description/>
  <cp:lastModifiedBy>Pushpita Patil</cp:lastModifiedBy>
  <cp:revision>6</cp:revision>
  <dcterms:created xsi:type="dcterms:W3CDTF">2018-01-20T18:03:00Z</dcterms:created>
  <dcterms:modified xsi:type="dcterms:W3CDTF">2018-01-20T21:57:00Z</dcterms:modified>
</cp:coreProperties>
</file>